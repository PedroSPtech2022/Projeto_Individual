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9B6E" w14:textId="77777777" w:rsidR="00743C97" w:rsidRDefault="00743C97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6B319B0F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69166EF4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1CAB850C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7B1BE13E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779CF717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5BC01907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738CFC21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02B16EFC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6BFB69B9" w14:textId="7A6DAFFE" w:rsidR="00D528DA" w:rsidRDefault="00362299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  <w:r w:rsidRPr="00362299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ESPECIFICAÇÃO </w:t>
      </w:r>
      <w:r w:rsidR="00DE6498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>técnica</w:t>
      </w:r>
      <w:r w:rsidR="001100F5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 FUncional</w:t>
      </w:r>
    </w:p>
    <w:p w14:paraId="2713D68C" w14:textId="77777777" w:rsidR="00D528DA" w:rsidRDefault="00D528DA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</w:p>
    <w:p w14:paraId="3F1A7879" w14:textId="2D76990C" w:rsidR="00362299" w:rsidRPr="00362299" w:rsidRDefault="32A2D556" w:rsidP="58F80267">
      <w:pPr>
        <w:jc w:val="right"/>
        <w:rPr>
          <w:rFonts w:ascii="Arial" w:hAnsi="Arial" w:cs="Arial"/>
          <w:b/>
          <w:bCs/>
          <w:caps/>
          <w:color w:val="004B8D"/>
          <w:sz w:val="52"/>
          <w:szCs w:val="52"/>
          <w:lang w:eastAsia="en-US"/>
        </w:rPr>
      </w:pPr>
      <w:r w:rsidRPr="58F80267">
        <w:rPr>
          <w:rFonts w:ascii="Arial" w:hAnsi="Arial" w:cs="Arial"/>
          <w:b/>
          <w:bCs/>
          <w:caps/>
          <w:color w:val="004B8D"/>
          <w:sz w:val="52"/>
          <w:szCs w:val="52"/>
          <w:lang w:eastAsia="en-US"/>
        </w:rPr>
        <w:t>Green Light</w:t>
      </w:r>
    </w:p>
    <w:p w14:paraId="758C9BF6" w14:textId="0B47DD44" w:rsidR="00362299" w:rsidRPr="00362299" w:rsidRDefault="6B8E891E" w:rsidP="00362299">
      <w:pPr>
        <w:jc w:val="right"/>
        <w:rPr>
          <w:rFonts w:ascii="Arial" w:hAnsi="Arial" w:cs="Arial"/>
          <w:b/>
          <w:bCs/>
          <w:color w:val="A7A9AC"/>
          <w:kern w:val="28"/>
          <w:sz w:val="48"/>
          <w:szCs w:val="48"/>
        </w:rPr>
      </w:pPr>
      <w:bookmarkStart w:id="0" w:name="_Toc227756323"/>
      <w:r>
        <w:rPr>
          <w:rFonts w:ascii="Arial" w:hAnsi="Arial" w:cs="Arial"/>
          <w:b/>
          <w:bCs/>
          <w:color w:val="A7A9AC"/>
          <w:kern w:val="28"/>
          <w:sz w:val="48"/>
          <w:szCs w:val="48"/>
        </w:rPr>
        <w:t>Pedro Elias / Desenvolvedor Full Stack</w:t>
      </w:r>
      <w:r w:rsidR="00362299" w:rsidRPr="00362299">
        <w:rPr>
          <w:rFonts w:ascii="Arial" w:hAnsi="Arial" w:cs="Arial"/>
          <w:b/>
          <w:bCs/>
          <w:color w:val="A7A9AC"/>
          <w:kern w:val="28"/>
          <w:sz w:val="48"/>
          <w:szCs w:val="48"/>
        </w:rPr>
        <w:t xml:space="preserve"> </w:t>
      </w:r>
      <w:bookmarkEnd w:id="0"/>
    </w:p>
    <w:p w14:paraId="2E481CB0" w14:textId="77777777" w:rsidR="00362299" w:rsidRPr="00362299" w:rsidRDefault="00362299" w:rsidP="00362299">
      <w:pPr>
        <w:rPr>
          <w:rFonts w:ascii="Arial" w:hAnsi="Arial" w:cs="Arial"/>
          <w:b/>
          <w:caps/>
          <w:sz w:val="48"/>
          <w:szCs w:val="48"/>
          <w:lang w:eastAsia="en-US"/>
        </w:rPr>
      </w:pPr>
    </w:p>
    <w:p w14:paraId="1F814A35" w14:textId="77777777" w:rsidR="00362299" w:rsidRPr="00362299" w:rsidRDefault="00362299" w:rsidP="00362299">
      <w:pPr>
        <w:rPr>
          <w:rFonts w:ascii="Arial" w:hAnsi="Arial" w:cs="Arial"/>
          <w:b/>
          <w:caps/>
          <w:sz w:val="48"/>
          <w:szCs w:val="48"/>
          <w:lang w:eastAsia="en-US"/>
        </w:rPr>
      </w:pPr>
    </w:p>
    <w:p w14:paraId="3E08848F" w14:textId="77777777" w:rsidR="00362299" w:rsidRP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67D2295B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048965DF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2615DF60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302724AB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68B66FD6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39ED5C07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61F058F9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5C923FE4" w14:textId="7A6553AB" w:rsidR="00362299" w:rsidRDefault="0066778C" w:rsidP="0066778C">
      <w:pPr>
        <w:tabs>
          <w:tab w:val="left" w:pos="5842"/>
        </w:tabs>
        <w:rPr>
          <w:rFonts w:ascii="Arial" w:hAnsi="Arial" w:cs="Arial"/>
          <w:b/>
          <w:caps/>
          <w:sz w:val="20"/>
          <w:szCs w:val="20"/>
          <w:lang w:eastAsia="en-US"/>
        </w:rPr>
      </w:pPr>
      <w:r>
        <w:rPr>
          <w:rFonts w:ascii="Arial" w:hAnsi="Arial" w:cs="Arial"/>
          <w:b/>
          <w:caps/>
          <w:sz w:val="20"/>
          <w:szCs w:val="20"/>
          <w:lang w:eastAsia="en-US"/>
        </w:rPr>
        <w:tab/>
      </w:r>
    </w:p>
    <w:p w14:paraId="71A9FC32" w14:textId="77777777" w:rsid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213CF95C" w14:textId="77777777" w:rsidR="00362299" w:rsidRP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3B37072E" w14:textId="77777777" w:rsidR="00362299" w:rsidRP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491B317F" w14:textId="77777777" w:rsidR="00362299" w:rsidRP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3346C169" w14:textId="77777777" w:rsidR="00362299" w:rsidRP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3C769EAE" w14:textId="77777777" w:rsidR="00362299" w:rsidRPr="00362299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14:paraId="2DB24244" w14:textId="77777777" w:rsidR="00362299" w:rsidRPr="00362299" w:rsidRDefault="00362299" w:rsidP="00362299">
      <w:pPr>
        <w:rPr>
          <w:rFonts w:ascii="Arial" w:hAnsi="Arial" w:cs="Arial"/>
          <w:b/>
          <w:caps/>
          <w:szCs w:val="22"/>
          <w:lang w:eastAsia="en-US"/>
        </w:rPr>
      </w:pPr>
    </w:p>
    <w:p w14:paraId="2AA5085D" w14:textId="59B4E4CC" w:rsidR="00362299" w:rsidRPr="00362299" w:rsidRDefault="092A7B87" w:rsidP="58F80267">
      <w:pPr>
        <w:jc w:val="right"/>
        <w:rPr>
          <w:rFonts w:ascii="Arial" w:hAnsi="Arial" w:cs="Arial"/>
          <w:smallCaps/>
          <w:color w:val="000000"/>
        </w:rPr>
      </w:pPr>
      <w:r w:rsidRPr="58F80267">
        <w:rPr>
          <w:rFonts w:ascii="Arial" w:hAnsi="Arial" w:cs="Arial"/>
          <w:smallCaps/>
          <w:color w:val="0000FF"/>
        </w:rPr>
        <w:t>Pedro Elias</w:t>
      </w:r>
      <w:r w:rsidR="00C2161E" w:rsidRPr="58F80267">
        <w:rPr>
          <w:rFonts w:ascii="Arial" w:hAnsi="Arial" w:cs="Arial"/>
          <w:smallCaps/>
          <w:color w:val="0000FF"/>
        </w:rPr>
        <w:t xml:space="preserve"> do Líder</w:t>
      </w:r>
      <w:r w:rsidR="00362299" w:rsidRPr="58F80267">
        <w:rPr>
          <w:rFonts w:ascii="Arial" w:hAnsi="Arial" w:cs="Arial"/>
          <w:smallCaps/>
          <w:color w:val="0000FF"/>
        </w:rPr>
        <w:t xml:space="preserve"> d</w:t>
      </w:r>
      <w:r w:rsidR="00C2161E" w:rsidRPr="58F80267">
        <w:rPr>
          <w:rFonts w:ascii="Arial" w:hAnsi="Arial" w:cs="Arial"/>
          <w:smallCaps/>
          <w:color w:val="0000FF"/>
        </w:rPr>
        <w:t>o</w:t>
      </w:r>
      <w:r w:rsidR="00362299" w:rsidRPr="58F80267">
        <w:rPr>
          <w:rFonts w:ascii="Arial" w:hAnsi="Arial" w:cs="Arial"/>
          <w:smallCaps/>
          <w:color w:val="0000FF"/>
        </w:rPr>
        <w:t xml:space="preserve"> Projeto</w:t>
      </w:r>
    </w:p>
    <w:p w14:paraId="183EB393" w14:textId="77777777" w:rsidR="00362299" w:rsidRPr="00362299" w:rsidRDefault="00C2161E" w:rsidP="00362299">
      <w:pPr>
        <w:jc w:val="right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Líder</w:t>
      </w:r>
      <w:r w:rsidR="00362299" w:rsidRPr="00362299">
        <w:rPr>
          <w:rFonts w:ascii="Arial" w:hAnsi="Arial" w:cs="Arial"/>
          <w:smallCaps/>
        </w:rPr>
        <w:t xml:space="preserve"> d</w:t>
      </w:r>
      <w:r>
        <w:rPr>
          <w:rFonts w:ascii="Arial" w:hAnsi="Arial" w:cs="Arial"/>
          <w:smallCaps/>
        </w:rPr>
        <w:t>o</w:t>
      </w:r>
      <w:r w:rsidR="00362299" w:rsidRPr="00362299">
        <w:rPr>
          <w:rFonts w:ascii="Arial" w:hAnsi="Arial" w:cs="Arial"/>
          <w:smallCaps/>
        </w:rPr>
        <w:t xml:space="preserve"> Projeto</w:t>
      </w:r>
    </w:p>
    <w:p w14:paraId="387BD56F" w14:textId="1C5ADCE2" w:rsidR="00362299" w:rsidRPr="00362299" w:rsidRDefault="00362299" w:rsidP="58F80267">
      <w:pPr>
        <w:spacing w:after="100" w:afterAutospacing="1"/>
        <w:jc w:val="right"/>
        <w:rPr>
          <w:rFonts w:ascii="Arial" w:hAnsi="Arial" w:cs="Arial"/>
          <w:smallCaps/>
        </w:rPr>
      </w:pPr>
      <w:r w:rsidRPr="58F80267">
        <w:rPr>
          <w:rFonts w:ascii="Arial" w:hAnsi="Arial" w:cs="Arial"/>
          <w:smallCaps/>
          <w:color w:val="0000FF"/>
        </w:rPr>
        <w:t>+55-</w:t>
      </w:r>
      <w:r w:rsidR="1BDA0C91" w:rsidRPr="58F80267">
        <w:rPr>
          <w:rFonts w:ascii="Arial" w:hAnsi="Arial" w:cs="Arial"/>
          <w:smallCaps/>
          <w:color w:val="0000FF"/>
        </w:rPr>
        <w:t>11</w:t>
      </w:r>
      <w:r w:rsidRPr="58F80267">
        <w:rPr>
          <w:rFonts w:ascii="Arial" w:hAnsi="Arial" w:cs="Arial"/>
          <w:smallCaps/>
          <w:color w:val="0000FF"/>
        </w:rPr>
        <w:t>-</w:t>
      </w:r>
      <w:r w:rsidR="33467E76" w:rsidRPr="58F80267">
        <w:rPr>
          <w:rFonts w:ascii="Arial" w:hAnsi="Arial" w:cs="Arial"/>
          <w:smallCaps/>
          <w:color w:val="0000FF"/>
        </w:rPr>
        <w:t>95813-6258</w:t>
      </w:r>
      <w:r>
        <w:br/>
      </w:r>
      <w:r w:rsidR="0B1AEC90" w:rsidRPr="58F80267">
        <w:rPr>
          <w:rFonts w:ascii="Arial" w:hAnsi="Arial" w:cs="Arial"/>
          <w:smallCaps/>
          <w:color w:val="0000FF"/>
        </w:rPr>
        <w:t>pedro.cordeironeto</w:t>
      </w:r>
      <w:r w:rsidRPr="58F80267">
        <w:rPr>
          <w:rFonts w:ascii="Arial" w:hAnsi="Arial" w:cs="Arial"/>
          <w:smallCaps/>
          <w:color w:val="0000FF"/>
        </w:rPr>
        <w:t>@</w:t>
      </w:r>
      <w:r w:rsidR="0066778C" w:rsidRPr="58F80267">
        <w:rPr>
          <w:rFonts w:ascii="Arial" w:hAnsi="Arial" w:cs="Arial"/>
          <w:smallCaps/>
          <w:color w:val="0000FF"/>
        </w:rPr>
        <w:t>sptech</w:t>
      </w:r>
      <w:r w:rsidRPr="58F80267">
        <w:rPr>
          <w:rFonts w:ascii="Arial" w:hAnsi="Arial" w:cs="Arial"/>
          <w:smallCaps/>
          <w:color w:val="0000FF"/>
        </w:rPr>
        <w:t>.</w:t>
      </w:r>
      <w:r w:rsidR="0066778C" w:rsidRPr="58F80267">
        <w:rPr>
          <w:rFonts w:ascii="Arial" w:hAnsi="Arial" w:cs="Arial"/>
          <w:smallCaps/>
          <w:color w:val="0000FF"/>
        </w:rPr>
        <w:t>school</w:t>
      </w:r>
    </w:p>
    <w:p w14:paraId="01B7E4A9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06CBD900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555091EB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0EFAC8B2" w14:textId="77777777" w:rsidR="003A6762" w:rsidRPr="00362299" w:rsidRDefault="00D528DA" w:rsidP="00666860">
      <w:pPr>
        <w:spacing w:after="100" w:afterAutospacing="1"/>
        <w:jc w:val="center"/>
        <w:rPr>
          <w:rFonts w:ascii="Arial" w:hAnsi="Arial"/>
          <w:b/>
          <w:bCs/>
          <w:smallCaps/>
          <w:color w:val="004B8D"/>
          <w:sz w:val="28"/>
          <w:szCs w:val="28"/>
        </w:rPr>
      </w:pPr>
      <w:r>
        <w:rPr>
          <w:rFonts w:ascii="Arial" w:hAnsi="Arial"/>
          <w:b/>
          <w:bCs/>
          <w:smallCaps/>
          <w:color w:val="004B8D"/>
          <w:sz w:val="28"/>
          <w:szCs w:val="28"/>
        </w:rPr>
        <w:t>Í</w:t>
      </w:r>
      <w:r w:rsidR="00666860" w:rsidRPr="00362299">
        <w:rPr>
          <w:rFonts w:ascii="Arial" w:hAnsi="Arial"/>
          <w:b/>
          <w:bCs/>
          <w:smallCaps/>
          <w:color w:val="004B8D"/>
          <w:sz w:val="28"/>
          <w:szCs w:val="28"/>
        </w:rPr>
        <w:t>NDICE</w:t>
      </w:r>
    </w:p>
    <w:p w14:paraId="45F2012C" w14:textId="77777777" w:rsidR="00C90635" w:rsidRDefault="00C90635" w:rsidP="001D7D29">
      <w:pPr>
        <w:spacing w:after="100" w:afterAutospacing="1"/>
        <w:jc w:val="both"/>
        <w:rPr>
          <w:rFonts w:ascii="Arial" w:hAnsi="Arial"/>
          <w:bCs/>
          <w:smallCaps/>
          <w:color w:val="000000"/>
          <w:sz w:val="20"/>
          <w:szCs w:val="20"/>
        </w:rPr>
      </w:pPr>
    </w:p>
    <w:p w14:paraId="7023CAC6" w14:textId="77777777" w:rsidR="00E95413" w:rsidRPr="00F0574B" w:rsidRDefault="00E95413" w:rsidP="00E95413">
      <w:pPr>
        <w:spacing w:after="100" w:afterAutospacing="1"/>
        <w:jc w:val="both"/>
        <w:rPr>
          <w:rFonts w:ascii="Arial" w:hAnsi="Arial"/>
          <w:bCs/>
          <w:smallCaps/>
          <w:color w:val="000000"/>
          <w:sz w:val="20"/>
          <w:szCs w:val="20"/>
        </w:rPr>
      </w:pPr>
    </w:p>
    <w:p w14:paraId="19A56B58" w14:textId="429CF43E" w:rsidR="00551521" w:rsidRDefault="00C9063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0574B">
        <w:rPr>
          <w:rFonts w:ascii="Arial" w:hAnsi="Arial"/>
          <w:smallCaps/>
          <w:szCs w:val="20"/>
          <w:u w:color="FFFFFF"/>
        </w:rPr>
        <w:fldChar w:fldCharType="begin"/>
      </w:r>
      <w:r w:rsidRPr="00F0574B">
        <w:rPr>
          <w:rFonts w:ascii="Arial" w:hAnsi="Arial"/>
          <w:smallCaps/>
          <w:szCs w:val="20"/>
          <w:u w:color="FFFFFF"/>
        </w:rPr>
        <w:instrText xml:space="preserve"> TOC \o "1-3" \h \z \u </w:instrText>
      </w:r>
      <w:r w:rsidRPr="00F0574B">
        <w:rPr>
          <w:rFonts w:ascii="Arial" w:hAnsi="Arial"/>
          <w:smallCaps/>
          <w:szCs w:val="20"/>
          <w:u w:color="FFFFFF"/>
        </w:rPr>
        <w:fldChar w:fldCharType="separate"/>
      </w:r>
      <w:hyperlink w:anchor="_Toc119062097" w:history="1">
        <w:r w:rsidR="00551521" w:rsidRPr="00F252C6">
          <w:rPr>
            <w:rStyle w:val="Hyperlink"/>
          </w:rPr>
          <w:t>1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Identificação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_Toc119062097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3</w:t>
        </w:r>
        <w:r w:rsidR="00551521">
          <w:rPr>
            <w:webHidden/>
          </w:rPr>
          <w:fldChar w:fldCharType="end"/>
        </w:r>
      </w:hyperlink>
    </w:p>
    <w:p w14:paraId="7A13C73D" w14:textId="3FB171EE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098" w:history="1">
        <w:r w:rsidR="00551521" w:rsidRPr="00F252C6">
          <w:rPr>
            <w:rStyle w:val="Hyperlink"/>
          </w:rPr>
          <w:t>2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Descrição Geral da Demanda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_Toc119062098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3</w:t>
        </w:r>
        <w:r w:rsidR="00551521">
          <w:rPr>
            <w:webHidden/>
          </w:rPr>
          <w:fldChar w:fldCharType="end"/>
        </w:r>
      </w:hyperlink>
    </w:p>
    <w:p w14:paraId="63CF6FCF" w14:textId="72619751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099" w:history="1">
        <w:r w:rsidR="00551521" w:rsidRPr="00F252C6">
          <w:rPr>
            <w:rStyle w:val="Hyperlink"/>
          </w:rPr>
          <w:t>3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Publico Alvo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_Toc119062099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3</w:t>
        </w:r>
        <w:r w:rsidR="00551521">
          <w:rPr>
            <w:webHidden/>
          </w:rPr>
          <w:fldChar w:fldCharType="end"/>
        </w:r>
      </w:hyperlink>
    </w:p>
    <w:p w14:paraId="280153C2" w14:textId="44EF6701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00" w:history="1">
        <w:r w:rsidR="00551521" w:rsidRPr="00F252C6">
          <w:rPr>
            <w:rStyle w:val="Hyperlink"/>
          </w:rPr>
          <w:t>4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requisitos Funcionais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_Toc119062100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4</w:t>
        </w:r>
        <w:r w:rsidR="00551521">
          <w:rPr>
            <w:webHidden/>
          </w:rPr>
          <w:fldChar w:fldCharType="end"/>
        </w:r>
      </w:hyperlink>
    </w:p>
    <w:p w14:paraId="55F7011B" w14:textId="4AD16BE2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01" w:history="1">
        <w:r w:rsidR="00551521" w:rsidRPr="00F252C6">
          <w:rPr>
            <w:rStyle w:val="Hyperlink"/>
          </w:rPr>
          <w:t>5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Parecer Quanto a Viabilidade Técnica da Solução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_Toc119062101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7FF25B85" w14:textId="1944FBFC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02" w:history="1">
        <w:r w:rsidR="00551521" w:rsidRPr="00F252C6">
          <w:rPr>
            <w:rStyle w:val="Hyperlink"/>
          </w:rPr>
          <w:t>6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Descrição da Análise Técnica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_Toc119062102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0FAE010B" w14:textId="1596C2FE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03" w:history="1">
        <w:r w:rsidR="00551521" w:rsidRPr="00F252C6">
          <w:rPr>
            <w:rStyle w:val="Hyperlink"/>
          </w:rPr>
          <w:t>7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Arquitetura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_Toc119062103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216AC310" w14:textId="22550EE8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04" w:history="1">
        <w:r w:rsidR="00551521" w:rsidRPr="00F252C6">
          <w:rPr>
            <w:rStyle w:val="Hyperlink"/>
          </w:rPr>
          <w:t>7.1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Diagrama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_Toc119062104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17C9FBE8" w14:textId="5420CA2A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05" w:history="1">
        <w:r w:rsidR="00551521" w:rsidRPr="00F252C6">
          <w:rPr>
            <w:rStyle w:val="Hyperlink"/>
          </w:rPr>
          <w:t>7.2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Detalhamento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_Toc119062105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3AD1A483" w14:textId="13DFB89C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06" w:history="1">
        <w:r w:rsidR="00551521" w:rsidRPr="00F252C6">
          <w:rPr>
            <w:rStyle w:val="Hyperlink"/>
          </w:rPr>
          <w:t>8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(Modelo de Dados)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_Toc119062106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17A0F608" w14:textId="5F1DAC37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07" w:history="1">
        <w:r w:rsidR="00551521" w:rsidRPr="00F252C6">
          <w:rPr>
            <w:rStyle w:val="Hyperlink"/>
          </w:rPr>
          <w:t>8.1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Diagrama Relacional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_Toc119062107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150B4C7A" w14:textId="7C360739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08" w:history="1">
        <w:r w:rsidR="00551521" w:rsidRPr="00F252C6">
          <w:rPr>
            <w:rStyle w:val="Hyperlink"/>
          </w:rPr>
          <w:t>8.2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Detalhamento do Diagrama Relacional – Dicionario de Dados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_Toc119062108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6D81A74E" w14:textId="5229E355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09" w:history="1">
        <w:r w:rsidR="00551521" w:rsidRPr="00F252C6">
          <w:rPr>
            <w:rStyle w:val="Hyperlink"/>
          </w:rPr>
          <w:t>9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Interfaces de Integração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_Toc119062109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6</w:t>
        </w:r>
        <w:r w:rsidR="00551521">
          <w:rPr>
            <w:webHidden/>
          </w:rPr>
          <w:fldChar w:fldCharType="end"/>
        </w:r>
      </w:hyperlink>
    </w:p>
    <w:p w14:paraId="21FC4403" w14:textId="7B4BD430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10" w:history="1">
        <w:r w:rsidR="00551521" w:rsidRPr="00F252C6">
          <w:rPr>
            <w:rStyle w:val="Hyperlink"/>
          </w:rPr>
          <w:t>10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Requisitos não Funcionais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_Toc119062110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8</w:t>
        </w:r>
        <w:r w:rsidR="00551521">
          <w:rPr>
            <w:webHidden/>
          </w:rPr>
          <w:fldChar w:fldCharType="end"/>
        </w:r>
      </w:hyperlink>
    </w:p>
    <w:p w14:paraId="7508DF84" w14:textId="7B16F558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13" w:history="1">
        <w:r w:rsidR="00551521" w:rsidRPr="00F252C6">
          <w:rPr>
            <w:rStyle w:val="Hyperlink"/>
          </w:rPr>
          <w:t>10.1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Detalhamentos requisitos não funcionais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_Toc119062113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8</w:t>
        </w:r>
        <w:r w:rsidR="00551521">
          <w:rPr>
            <w:webHidden/>
          </w:rPr>
          <w:fldChar w:fldCharType="end"/>
        </w:r>
      </w:hyperlink>
    </w:p>
    <w:p w14:paraId="7073B6B3" w14:textId="4A83FBB0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14" w:history="1">
        <w:r w:rsidR="00551521" w:rsidRPr="00F252C6">
          <w:rPr>
            <w:rStyle w:val="Hyperlink"/>
          </w:rPr>
          <w:t>10.2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Considerações Quanto a Segurança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_Toc119062114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9</w:t>
        </w:r>
        <w:r w:rsidR="00551521">
          <w:rPr>
            <w:webHidden/>
          </w:rPr>
          <w:fldChar w:fldCharType="end"/>
        </w:r>
      </w:hyperlink>
    </w:p>
    <w:p w14:paraId="2234D2A9" w14:textId="212D5367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15" w:history="1">
        <w:r w:rsidR="00551521" w:rsidRPr="00F252C6">
          <w:rPr>
            <w:rStyle w:val="Hyperlink"/>
          </w:rPr>
          <w:t>10.3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Método de Autenticação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_Toc119062115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9</w:t>
        </w:r>
        <w:r w:rsidR="00551521">
          <w:rPr>
            <w:webHidden/>
          </w:rPr>
          <w:fldChar w:fldCharType="end"/>
        </w:r>
      </w:hyperlink>
    </w:p>
    <w:p w14:paraId="5F826AF2" w14:textId="0AED7E3B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16" w:history="1">
        <w:r w:rsidR="00551521" w:rsidRPr="00F252C6">
          <w:rPr>
            <w:rStyle w:val="Hyperlink"/>
          </w:rPr>
          <w:t>10.4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Características de Plataforma – Requisitos não funcionais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_Toc119062116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9</w:t>
        </w:r>
        <w:r w:rsidR="00551521">
          <w:rPr>
            <w:webHidden/>
          </w:rPr>
          <w:fldChar w:fldCharType="end"/>
        </w:r>
      </w:hyperlink>
    </w:p>
    <w:p w14:paraId="294D9FAE" w14:textId="7252EEE2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17" w:history="1">
        <w:r w:rsidR="00551521" w:rsidRPr="00F252C6">
          <w:rPr>
            <w:rStyle w:val="Hyperlink"/>
          </w:rPr>
          <w:t>10.5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Considerações sobre Ambientes Necessários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_Toc119062117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9</w:t>
        </w:r>
        <w:r w:rsidR="00551521">
          <w:rPr>
            <w:webHidden/>
          </w:rPr>
          <w:fldChar w:fldCharType="end"/>
        </w:r>
      </w:hyperlink>
    </w:p>
    <w:p w14:paraId="21F3A0EB" w14:textId="34C2D572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18" w:history="1">
        <w:r w:rsidR="00551521" w:rsidRPr="00F252C6">
          <w:rPr>
            <w:rStyle w:val="Hyperlink"/>
          </w:rPr>
          <w:t>11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Referências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_Toc119062118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9</w:t>
        </w:r>
        <w:r w:rsidR="00551521">
          <w:rPr>
            <w:webHidden/>
          </w:rPr>
          <w:fldChar w:fldCharType="end"/>
        </w:r>
      </w:hyperlink>
    </w:p>
    <w:p w14:paraId="1A710E85" w14:textId="75A92FE5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19" w:history="1">
        <w:r w:rsidR="00551521" w:rsidRPr="00F252C6">
          <w:rPr>
            <w:rStyle w:val="Hyperlink"/>
          </w:rPr>
          <w:t>12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Histórico de Modificações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_Toc119062119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9</w:t>
        </w:r>
        <w:r w:rsidR="00551521">
          <w:rPr>
            <w:webHidden/>
          </w:rPr>
          <w:fldChar w:fldCharType="end"/>
        </w:r>
      </w:hyperlink>
    </w:p>
    <w:p w14:paraId="7E46D22A" w14:textId="30375B32" w:rsidR="00551521" w:rsidRDefault="00486FF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9062120" w:history="1">
        <w:r w:rsidR="00551521" w:rsidRPr="00F252C6">
          <w:rPr>
            <w:rStyle w:val="Hyperlink"/>
          </w:rPr>
          <w:t>13</w:t>
        </w:r>
        <w:r w:rsidR="005515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521" w:rsidRPr="00F252C6">
          <w:rPr>
            <w:rStyle w:val="Hyperlink"/>
          </w:rPr>
          <w:t>Anexos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_Toc119062120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10</w:t>
        </w:r>
        <w:r w:rsidR="00551521">
          <w:rPr>
            <w:webHidden/>
          </w:rPr>
          <w:fldChar w:fldCharType="end"/>
        </w:r>
      </w:hyperlink>
    </w:p>
    <w:p w14:paraId="7DF98AE4" w14:textId="321D2634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21" w:history="1">
        <w:r w:rsidR="00551521" w:rsidRPr="00F252C6">
          <w:rPr>
            <w:rStyle w:val="Hyperlink"/>
          </w:rPr>
          <w:t>13.1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Modelo de Entidades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_Toc119062121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10</w:t>
        </w:r>
        <w:r w:rsidR="00551521">
          <w:rPr>
            <w:webHidden/>
          </w:rPr>
          <w:fldChar w:fldCharType="end"/>
        </w:r>
      </w:hyperlink>
    </w:p>
    <w:p w14:paraId="695253EC" w14:textId="4AB74A60" w:rsidR="00551521" w:rsidRDefault="00486FF9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119062135" w:history="1">
        <w:r w:rsidR="00551521" w:rsidRPr="00F252C6">
          <w:rPr>
            <w:rStyle w:val="Hyperlink"/>
            <w:rFonts w:cs="Arial"/>
            <w:iCs/>
            <w:noProof/>
          </w:rPr>
          <w:t>12.1.1</w:t>
        </w:r>
        <w:r w:rsidR="00551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1521" w:rsidRPr="00F252C6">
          <w:rPr>
            <w:rStyle w:val="Hyperlink"/>
            <w:noProof/>
          </w:rPr>
          <w:t>Diagrama de Entidades</w:t>
        </w:r>
        <w:r w:rsidR="00551521">
          <w:rPr>
            <w:noProof/>
            <w:webHidden/>
          </w:rPr>
          <w:tab/>
        </w:r>
        <w:r w:rsidR="00551521">
          <w:rPr>
            <w:noProof/>
            <w:webHidden/>
          </w:rPr>
          <w:fldChar w:fldCharType="begin"/>
        </w:r>
        <w:r w:rsidR="00551521">
          <w:rPr>
            <w:noProof/>
            <w:webHidden/>
          </w:rPr>
          <w:instrText xml:space="preserve"> PAGEREF _Toc119062135 \h </w:instrText>
        </w:r>
        <w:r w:rsidR="00551521">
          <w:rPr>
            <w:noProof/>
            <w:webHidden/>
          </w:rPr>
        </w:r>
        <w:r w:rsidR="00551521">
          <w:rPr>
            <w:noProof/>
            <w:webHidden/>
          </w:rPr>
          <w:fldChar w:fldCharType="separate"/>
        </w:r>
        <w:r w:rsidR="00551521">
          <w:rPr>
            <w:noProof/>
            <w:webHidden/>
          </w:rPr>
          <w:t>10</w:t>
        </w:r>
        <w:r w:rsidR="00551521">
          <w:rPr>
            <w:noProof/>
            <w:webHidden/>
          </w:rPr>
          <w:fldChar w:fldCharType="end"/>
        </w:r>
      </w:hyperlink>
    </w:p>
    <w:p w14:paraId="166A71C2" w14:textId="413C0104" w:rsidR="00551521" w:rsidRDefault="00486FF9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119062136" w:history="1">
        <w:r w:rsidR="00551521" w:rsidRPr="00F252C6">
          <w:rPr>
            <w:rStyle w:val="Hyperlink"/>
            <w:rFonts w:eastAsia="Calibri" w:cs="Arial"/>
            <w:iCs/>
            <w:noProof/>
          </w:rPr>
          <w:t>12.1.2</w:t>
        </w:r>
        <w:r w:rsidR="00551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51521" w:rsidRPr="00F252C6">
          <w:rPr>
            <w:rStyle w:val="Hyperlink"/>
            <w:noProof/>
          </w:rPr>
          <w:t>Detalhamento do Diagrama de Entidades</w:t>
        </w:r>
        <w:r w:rsidR="00551521">
          <w:rPr>
            <w:noProof/>
            <w:webHidden/>
          </w:rPr>
          <w:tab/>
        </w:r>
        <w:r w:rsidR="00551521">
          <w:rPr>
            <w:noProof/>
            <w:webHidden/>
          </w:rPr>
          <w:fldChar w:fldCharType="begin"/>
        </w:r>
        <w:r w:rsidR="00551521">
          <w:rPr>
            <w:noProof/>
            <w:webHidden/>
          </w:rPr>
          <w:instrText xml:space="preserve"> PAGEREF _Toc119062136 \h </w:instrText>
        </w:r>
        <w:r w:rsidR="00551521">
          <w:rPr>
            <w:noProof/>
            <w:webHidden/>
          </w:rPr>
        </w:r>
        <w:r w:rsidR="00551521">
          <w:rPr>
            <w:noProof/>
            <w:webHidden/>
          </w:rPr>
          <w:fldChar w:fldCharType="separate"/>
        </w:r>
        <w:r w:rsidR="00551521">
          <w:rPr>
            <w:noProof/>
            <w:webHidden/>
          </w:rPr>
          <w:t>10</w:t>
        </w:r>
        <w:r w:rsidR="00551521">
          <w:rPr>
            <w:noProof/>
            <w:webHidden/>
          </w:rPr>
          <w:fldChar w:fldCharType="end"/>
        </w:r>
      </w:hyperlink>
    </w:p>
    <w:p w14:paraId="0C9ADDF8" w14:textId="675A8A80" w:rsidR="00551521" w:rsidRDefault="00486FF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119062137" w:history="1">
        <w:r w:rsidR="00551521" w:rsidRPr="00F252C6">
          <w:rPr>
            <w:rStyle w:val="Hyperlink"/>
          </w:rPr>
          <w:t>13.2</w:t>
        </w:r>
        <w:r w:rsidR="005515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1521" w:rsidRPr="00F252C6">
          <w:rPr>
            <w:rStyle w:val="Hyperlink"/>
          </w:rPr>
          <w:t>Diagrama de Caso de USO, Classes e/ou Diagrama de Seqüência</w:t>
        </w:r>
        <w:r w:rsidR="00551521">
          <w:rPr>
            <w:webHidden/>
          </w:rPr>
          <w:tab/>
        </w:r>
        <w:r w:rsidR="00551521">
          <w:rPr>
            <w:webHidden/>
          </w:rPr>
          <w:fldChar w:fldCharType="begin"/>
        </w:r>
        <w:r w:rsidR="00551521">
          <w:rPr>
            <w:webHidden/>
          </w:rPr>
          <w:instrText xml:space="preserve"> PAGEREF _Toc119062137 \h </w:instrText>
        </w:r>
        <w:r w:rsidR="00551521">
          <w:rPr>
            <w:webHidden/>
          </w:rPr>
        </w:r>
        <w:r w:rsidR="00551521">
          <w:rPr>
            <w:webHidden/>
          </w:rPr>
          <w:fldChar w:fldCharType="separate"/>
        </w:r>
        <w:r w:rsidR="00551521">
          <w:rPr>
            <w:webHidden/>
          </w:rPr>
          <w:t>10</w:t>
        </w:r>
        <w:r w:rsidR="00551521">
          <w:rPr>
            <w:webHidden/>
          </w:rPr>
          <w:fldChar w:fldCharType="end"/>
        </w:r>
      </w:hyperlink>
    </w:p>
    <w:p w14:paraId="6FA91EE9" w14:textId="2C42394E" w:rsidR="00AD45D7" w:rsidRDefault="00C90635" w:rsidP="00EA0169">
      <w:pPr>
        <w:pStyle w:val="Sumrio2"/>
        <w:rPr>
          <w:rFonts w:cs="Arial"/>
        </w:rPr>
      </w:pPr>
      <w:r w:rsidRPr="00F0574B">
        <w:rPr>
          <w:u w:color="FFFFFF"/>
        </w:rPr>
        <w:fldChar w:fldCharType="end"/>
      </w:r>
    </w:p>
    <w:p w14:paraId="4613BB1E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7DFE4C14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1FB9A7D5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306866EE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3041760E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5A5AB666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6514538D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57D622A9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4CFC9073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103E6A91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458AE789" w14:textId="77777777" w:rsidR="003A6762" w:rsidRDefault="00C2161E" w:rsidP="00C2161E">
      <w:pPr>
        <w:tabs>
          <w:tab w:val="left" w:pos="20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7CE148B5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69AF5511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065F5D33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13870FD9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3F77B2A7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6E0D7AB2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1628EA30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3AAD0017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19E9453B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251197DD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2EFBD24D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0DBFA5B9" w14:textId="77777777" w:rsidR="003A6762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14:paraId="2F1CF954" w14:textId="5ABC1B41" w:rsidR="58F80267" w:rsidRDefault="58F80267" w:rsidP="58F80267">
      <w:pPr>
        <w:jc w:val="both"/>
        <w:rPr>
          <w:rFonts w:ascii="Arial" w:hAnsi="Arial" w:cs="Arial"/>
          <w:sz w:val="20"/>
          <w:szCs w:val="20"/>
        </w:rPr>
      </w:pPr>
    </w:p>
    <w:p w14:paraId="5A07ADE5" w14:textId="6554C7B9" w:rsidR="58F80267" w:rsidRDefault="58F80267" w:rsidP="58F80267">
      <w:pPr>
        <w:jc w:val="both"/>
        <w:rPr>
          <w:rFonts w:ascii="Arial" w:hAnsi="Arial" w:cs="Arial"/>
          <w:sz w:val="20"/>
          <w:szCs w:val="20"/>
        </w:rPr>
      </w:pPr>
    </w:p>
    <w:p w14:paraId="1016F23A" w14:textId="35496CC2" w:rsidR="58F80267" w:rsidRDefault="58F80267" w:rsidP="58F80267">
      <w:pPr>
        <w:jc w:val="both"/>
        <w:rPr>
          <w:rFonts w:ascii="Arial" w:hAnsi="Arial" w:cs="Arial"/>
          <w:sz w:val="20"/>
          <w:szCs w:val="20"/>
        </w:rPr>
      </w:pPr>
    </w:p>
    <w:p w14:paraId="1172B4C9" w14:textId="107A7BDD" w:rsidR="58F80267" w:rsidRDefault="58F80267" w:rsidP="58F80267">
      <w:pPr>
        <w:jc w:val="both"/>
        <w:rPr>
          <w:rFonts w:ascii="Arial" w:hAnsi="Arial" w:cs="Arial"/>
          <w:sz w:val="20"/>
          <w:szCs w:val="20"/>
        </w:rPr>
      </w:pPr>
    </w:p>
    <w:p w14:paraId="0C456434" w14:textId="77777777" w:rsidR="00DE6498" w:rsidRPr="00DE6498" w:rsidRDefault="00DE6498" w:rsidP="009978D9">
      <w:pPr>
        <w:pStyle w:val="Ttulo1"/>
      </w:pPr>
      <w:bookmarkStart w:id="1" w:name="_Toc239163592"/>
      <w:bookmarkStart w:id="2" w:name="_Toc239759217"/>
      <w:bookmarkStart w:id="3" w:name="_Toc119062097"/>
      <w:r w:rsidRPr="00DE6498">
        <w:t>Identificação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6567"/>
      </w:tblGrid>
      <w:tr w:rsidR="00DE6498" w:rsidRPr="00DE6498" w14:paraId="4EE509A9" w14:textId="77777777" w:rsidTr="58F80267">
        <w:tc>
          <w:tcPr>
            <w:tcW w:w="1539" w:type="pct"/>
            <w:vAlign w:val="center"/>
          </w:tcPr>
          <w:p w14:paraId="5D21E8FE" w14:textId="77777777" w:rsidR="00DE6498" w:rsidRPr="00DE6498" w:rsidRDefault="00DE6498" w:rsidP="00DE649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E6498"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  <w:tc>
          <w:tcPr>
            <w:tcW w:w="3461" w:type="pct"/>
            <w:vAlign w:val="center"/>
          </w:tcPr>
          <w:p w14:paraId="78F44AC3" w14:textId="5E982D12" w:rsidR="00DE6498" w:rsidRPr="00DE6498" w:rsidRDefault="6EE38483" w:rsidP="58F8026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Style w:val="nfase"/>
                <w:rFonts w:ascii="Arial" w:eastAsia="Calibri" w:hAnsi="Arial" w:cs="Arial"/>
                <w:color w:val="0000FF"/>
                <w:sz w:val="20"/>
                <w:szCs w:val="20"/>
              </w:rPr>
              <w:t>Green Light</w:t>
            </w:r>
          </w:p>
        </w:tc>
      </w:tr>
      <w:tr w:rsidR="00DE6498" w:rsidRPr="00DE6498" w14:paraId="1CF615AB" w14:textId="77777777" w:rsidTr="58F80267">
        <w:tc>
          <w:tcPr>
            <w:tcW w:w="1539" w:type="pct"/>
            <w:vAlign w:val="center"/>
          </w:tcPr>
          <w:p w14:paraId="43B064BF" w14:textId="77777777" w:rsidR="00DE6498" w:rsidRPr="00DE6498" w:rsidRDefault="00DE6498" w:rsidP="00DE649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E6498">
              <w:rPr>
                <w:rFonts w:ascii="Arial" w:hAnsi="Arial" w:cs="Arial"/>
                <w:sz w:val="20"/>
                <w:szCs w:val="20"/>
              </w:rPr>
              <w:t>Descrição da Solicitação</w:t>
            </w:r>
          </w:p>
        </w:tc>
        <w:tc>
          <w:tcPr>
            <w:tcW w:w="3461" w:type="pct"/>
            <w:vAlign w:val="center"/>
          </w:tcPr>
          <w:p w14:paraId="6115D0BF" w14:textId="0D943D97" w:rsidR="00DE6498" w:rsidRPr="00DE6498" w:rsidRDefault="73C300DB" w:rsidP="58F80267">
            <w:pPr>
              <w:spacing w:line="276" w:lineRule="auto"/>
            </w:pPr>
            <w:r w:rsidRPr="58F80267">
              <w:rPr>
                <w:rStyle w:val="nfase"/>
                <w:rFonts w:ascii="Arial" w:eastAsia="Calibri" w:hAnsi="Arial" w:cs="Arial"/>
                <w:color w:val="0000FF"/>
                <w:sz w:val="20"/>
                <w:szCs w:val="20"/>
              </w:rPr>
              <w:t>Sistema de Monitoramento de Hardware de Servidor</w:t>
            </w:r>
          </w:p>
        </w:tc>
      </w:tr>
      <w:tr w:rsidR="00DE6498" w:rsidRPr="00DE6498" w14:paraId="147ABB65" w14:textId="77777777" w:rsidTr="58F80267">
        <w:tc>
          <w:tcPr>
            <w:tcW w:w="1539" w:type="pct"/>
            <w:vAlign w:val="center"/>
          </w:tcPr>
          <w:p w14:paraId="27A9F247" w14:textId="77777777" w:rsidR="00DE6498" w:rsidRPr="00DE6498" w:rsidRDefault="00DE6498" w:rsidP="00DE649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E6498">
              <w:rPr>
                <w:rFonts w:ascii="Arial" w:hAnsi="Arial" w:cs="Arial"/>
                <w:sz w:val="20"/>
                <w:szCs w:val="20"/>
              </w:rPr>
              <w:t>Número da Solicitação</w:t>
            </w:r>
          </w:p>
        </w:tc>
        <w:tc>
          <w:tcPr>
            <w:tcW w:w="3461" w:type="pct"/>
            <w:vAlign w:val="center"/>
          </w:tcPr>
          <w:p w14:paraId="3DC04743" w14:textId="5E98DF63" w:rsidR="00DE6498" w:rsidRPr="00DE6498" w:rsidRDefault="2033C7B7" w:rsidP="58F8026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Style w:val="nfase"/>
                <w:rFonts w:ascii="Arial" w:eastAsia="Calibri" w:hAnsi="Arial" w:cs="Arial"/>
                <w:color w:val="0000FF"/>
                <w:sz w:val="20"/>
                <w:szCs w:val="20"/>
              </w:rPr>
              <w:t>1</w:t>
            </w:r>
          </w:p>
        </w:tc>
      </w:tr>
      <w:tr w:rsidR="00DE6498" w:rsidRPr="00DE6498" w14:paraId="39EFA88D" w14:textId="77777777" w:rsidTr="58F80267">
        <w:tc>
          <w:tcPr>
            <w:tcW w:w="1539" w:type="pct"/>
            <w:vAlign w:val="center"/>
          </w:tcPr>
          <w:p w14:paraId="4373D44E" w14:textId="77777777" w:rsidR="00DE6498" w:rsidRPr="00DE6498" w:rsidRDefault="00DE6498" w:rsidP="00DE649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E6498">
              <w:rPr>
                <w:rFonts w:ascii="Arial" w:hAnsi="Arial" w:cs="Arial"/>
                <w:sz w:val="20"/>
                <w:szCs w:val="20"/>
              </w:rPr>
              <w:t>Analista Responsável</w:t>
            </w:r>
          </w:p>
        </w:tc>
        <w:tc>
          <w:tcPr>
            <w:tcW w:w="3461" w:type="pct"/>
            <w:vAlign w:val="center"/>
          </w:tcPr>
          <w:p w14:paraId="4DA47A2B" w14:textId="1C76844E" w:rsidR="00DE6498" w:rsidRPr="00DE6498" w:rsidRDefault="17F7DD56" w:rsidP="58F8026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Style w:val="nfase"/>
                <w:rFonts w:ascii="Arial" w:eastAsia="Calibri" w:hAnsi="Arial" w:cs="Arial"/>
                <w:color w:val="0000FF"/>
                <w:sz w:val="20"/>
                <w:szCs w:val="20"/>
              </w:rPr>
              <w:t>Pedro Elias C Neto</w:t>
            </w:r>
          </w:p>
        </w:tc>
      </w:tr>
      <w:tr w:rsidR="00DE6498" w:rsidRPr="00DE6498" w14:paraId="633FDCEA" w14:textId="77777777" w:rsidTr="58F80267">
        <w:tc>
          <w:tcPr>
            <w:tcW w:w="1539" w:type="pct"/>
            <w:vAlign w:val="center"/>
          </w:tcPr>
          <w:p w14:paraId="3A21F666" w14:textId="77777777" w:rsidR="00DE6498" w:rsidRPr="00DE6498" w:rsidRDefault="00DE6498" w:rsidP="00DE649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E6498">
              <w:rPr>
                <w:rFonts w:ascii="Arial" w:hAnsi="Arial" w:cs="Arial"/>
                <w:sz w:val="20"/>
                <w:szCs w:val="20"/>
              </w:rPr>
              <w:t>Versão</w:t>
            </w:r>
          </w:p>
        </w:tc>
        <w:tc>
          <w:tcPr>
            <w:tcW w:w="3461" w:type="pct"/>
            <w:vAlign w:val="center"/>
          </w:tcPr>
          <w:p w14:paraId="43F68457" w14:textId="7D373363" w:rsidR="00DE6498" w:rsidRPr="00DE6498" w:rsidRDefault="00DE6498" w:rsidP="00DE6498">
            <w:pPr>
              <w:spacing w:line="276" w:lineRule="auto"/>
              <w:rPr>
                <w:rStyle w:val="nfase"/>
                <w:rFonts w:ascii="Arial" w:eastAsia="Calibri" w:hAnsi="Arial" w:cs="Arial"/>
                <w:color w:val="0000FF"/>
                <w:sz w:val="20"/>
                <w:szCs w:val="20"/>
              </w:rPr>
            </w:pPr>
            <w:r w:rsidRPr="58F80267">
              <w:rPr>
                <w:rStyle w:val="nfase"/>
                <w:rFonts w:ascii="Arial" w:eastAsia="Calibri" w:hAnsi="Arial" w:cs="Arial"/>
                <w:color w:val="0000FF"/>
                <w:sz w:val="20"/>
                <w:szCs w:val="20"/>
              </w:rPr>
              <w:t>1</w:t>
            </w:r>
            <w:r w:rsidR="3FB3C89D" w:rsidRPr="58F80267">
              <w:rPr>
                <w:rStyle w:val="nfase"/>
                <w:rFonts w:ascii="Arial" w:eastAsia="Calibri" w:hAnsi="Arial" w:cs="Arial"/>
                <w:color w:val="0000FF"/>
                <w:sz w:val="20"/>
                <w:szCs w:val="20"/>
              </w:rPr>
              <w:t>.0</w:t>
            </w:r>
            <w:r w:rsidRPr="58F802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40AD8A6" w14:textId="77777777" w:rsidR="00DE6498" w:rsidRDefault="00DE6498" w:rsidP="009978D9">
      <w:pPr>
        <w:pStyle w:val="Ttulo1"/>
        <w:numPr>
          <w:ilvl w:val="0"/>
          <w:numId w:val="0"/>
        </w:numPr>
        <w:ind w:left="397"/>
      </w:pPr>
      <w:bookmarkStart w:id="4" w:name="_Toc239163593"/>
    </w:p>
    <w:p w14:paraId="4F261166" w14:textId="410BD136" w:rsidR="00DE6498" w:rsidRPr="00DE6498" w:rsidRDefault="00DE6498" w:rsidP="009978D9">
      <w:pPr>
        <w:pStyle w:val="Ttulo1"/>
      </w:pPr>
      <w:bookmarkStart w:id="5" w:name="_Toc239759218"/>
      <w:bookmarkStart w:id="6" w:name="_Toc119062098"/>
      <w:r w:rsidRPr="00DE6498">
        <w:t xml:space="preserve">Descrição </w:t>
      </w:r>
      <w:r w:rsidR="00837D50">
        <w:t xml:space="preserve">Geral </w:t>
      </w:r>
      <w:r w:rsidRPr="00DE6498">
        <w:t>da Demanda</w:t>
      </w:r>
      <w:bookmarkEnd w:id="4"/>
      <w:bookmarkEnd w:id="5"/>
      <w:bookmarkEnd w:id="6"/>
    </w:p>
    <w:p w14:paraId="02765FA2" w14:textId="2B94A4E5" w:rsidR="00DE6498" w:rsidRDefault="6982241C" w:rsidP="00DE649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Extrair dados de desempenho e de uso de componentes do Servidor fisico do clinte apresentando em uma Dashboard.</w:t>
      </w:r>
    </w:p>
    <w:p w14:paraId="123F7AB5" w14:textId="5A867DFB" w:rsidR="00DE6498" w:rsidRDefault="00DE6498" w:rsidP="00DE649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AA63B16" w14:textId="77777777" w:rsidR="00837D50" w:rsidRPr="00DE6498" w:rsidRDefault="00837D50" w:rsidP="00837D5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6358864" w14:textId="340E2886" w:rsidR="00837D50" w:rsidRPr="00DE6498" w:rsidRDefault="00837D50" w:rsidP="00837D50">
      <w:pPr>
        <w:pStyle w:val="Ttulo1"/>
      </w:pPr>
      <w:bookmarkStart w:id="7" w:name="_Toc119062099"/>
      <w:r>
        <w:t>Publico Alvo</w:t>
      </w:r>
      <w:bookmarkEnd w:id="7"/>
    </w:p>
    <w:p w14:paraId="7EBE5684" w14:textId="27F3C598" w:rsidR="00837D50" w:rsidRDefault="4FB12621" w:rsidP="00837D5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Gerentes</w:t>
      </w:r>
      <w:r w:rsidR="2827094E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</w:t>
      </w:r>
      <w:r w:rsidR="2C3AC04D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e Analistas de Dados </w:t>
      </w:r>
      <w:r w:rsidR="2827094E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de Pedágio</w:t>
      </w:r>
      <w:r w:rsidR="39CF51EF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s</w:t>
      </w:r>
      <w:r w:rsidR="2827094E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com sistema de sem parar.</w:t>
      </w:r>
    </w:p>
    <w:p w14:paraId="1AB94C26" w14:textId="31EB55D1" w:rsidR="00837D50" w:rsidRDefault="00837D50" w:rsidP="00837D50">
      <w:pPr>
        <w:spacing w:line="276" w:lineRule="auto"/>
        <w:ind w:left="360"/>
        <w:jc w:val="both"/>
        <w:rPr>
          <w:rStyle w:val="nfase"/>
          <w:rFonts w:ascii="Arial" w:eastAsia="Calibri" w:hAnsi="Arial" w:cs="Arial"/>
          <w:i w:val="0"/>
          <w:sz w:val="20"/>
          <w:szCs w:val="20"/>
        </w:rPr>
      </w:pPr>
    </w:p>
    <w:p w14:paraId="2C47F5F3" w14:textId="77777777" w:rsidR="00837D50" w:rsidRPr="00DE6498" w:rsidRDefault="00837D50" w:rsidP="00837D50">
      <w:pPr>
        <w:spacing w:line="276" w:lineRule="auto"/>
        <w:ind w:left="360"/>
        <w:jc w:val="both"/>
        <w:rPr>
          <w:rStyle w:val="nfase"/>
          <w:rFonts w:ascii="Arial" w:eastAsia="Calibri" w:hAnsi="Arial" w:cs="Arial"/>
          <w:i w:val="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6593"/>
      </w:tblGrid>
      <w:tr w:rsidR="00837D50" w:rsidRPr="00DE6498" w14:paraId="09C9CED5" w14:textId="77777777" w:rsidTr="58F80267">
        <w:tc>
          <w:tcPr>
            <w:tcW w:w="1525" w:type="pct"/>
            <w:shd w:val="clear" w:color="auto" w:fill="004B8D"/>
            <w:vAlign w:val="center"/>
          </w:tcPr>
          <w:p w14:paraId="51AB051A" w14:textId="288D68F9" w:rsidR="00837D50" w:rsidRPr="00DE6498" w:rsidRDefault="004C75F8" w:rsidP="00070909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b/>
                <w:bCs/>
                <w:color w:val="FFFFFF"/>
              </w:rPr>
              <w:t>erfil</w:t>
            </w:r>
          </w:p>
        </w:tc>
        <w:tc>
          <w:tcPr>
            <w:tcW w:w="3475" w:type="pct"/>
            <w:shd w:val="clear" w:color="auto" w:fill="004B8D"/>
          </w:tcPr>
          <w:p w14:paraId="28EF923C" w14:textId="5BD3239A" w:rsidR="00837D50" w:rsidRPr="00DE6498" w:rsidRDefault="004C75F8" w:rsidP="00070909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b/>
                <w:bCs/>
                <w:color w:val="FFFFFF"/>
              </w:rPr>
              <w:t>ocalização e Quantidade</w:t>
            </w:r>
          </w:p>
        </w:tc>
      </w:tr>
      <w:tr w:rsidR="00837D50" w:rsidRPr="00DE6498" w14:paraId="20EC58E4" w14:textId="77777777" w:rsidTr="58F80267">
        <w:tc>
          <w:tcPr>
            <w:tcW w:w="1525" w:type="pct"/>
            <w:shd w:val="clear" w:color="auto" w:fill="FFFFFF" w:themeFill="background1"/>
          </w:tcPr>
          <w:p w14:paraId="1E107C5A" w14:textId="05DC4525" w:rsidR="00837D50" w:rsidRPr="00DE6498" w:rsidRDefault="7E5CAFE5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Gerente</w:t>
            </w:r>
            <w:r w:rsidR="13C2768D" w:rsidRPr="58F80267">
              <w:rPr>
                <w:rFonts w:ascii="Arial" w:hAnsi="Arial" w:cs="Arial"/>
                <w:sz w:val="20"/>
                <w:szCs w:val="20"/>
              </w:rPr>
              <w:t xml:space="preserve"> de Pedágio</w:t>
            </w:r>
          </w:p>
        </w:tc>
        <w:tc>
          <w:tcPr>
            <w:tcW w:w="3475" w:type="pct"/>
            <w:shd w:val="clear" w:color="auto" w:fill="FFFFFF" w:themeFill="background1"/>
          </w:tcPr>
          <w:p w14:paraId="797F3A4B" w14:textId="15F54D90" w:rsidR="00837D50" w:rsidRPr="00DE6498" w:rsidRDefault="3FB7CAB4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Todo territ</w:t>
            </w:r>
            <w:r w:rsidR="3D019517" w:rsidRPr="58F80267">
              <w:rPr>
                <w:rFonts w:ascii="Arial" w:hAnsi="Arial" w:cs="Arial"/>
                <w:sz w:val="20"/>
                <w:szCs w:val="20"/>
              </w:rPr>
              <w:t>ó</w:t>
            </w:r>
            <w:r w:rsidRPr="58F80267">
              <w:rPr>
                <w:rFonts w:ascii="Arial" w:hAnsi="Arial" w:cs="Arial"/>
                <w:sz w:val="20"/>
                <w:szCs w:val="20"/>
              </w:rPr>
              <w:t xml:space="preserve">rio Brasileiro - Todos os </w:t>
            </w:r>
            <w:r w:rsidR="2BA94B9A" w:rsidRPr="58F80267">
              <w:rPr>
                <w:rFonts w:ascii="Arial" w:hAnsi="Arial" w:cs="Arial"/>
                <w:sz w:val="20"/>
                <w:szCs w:val="20"/>
              </w:rPr>
              <w:t>p</w:t>
            </w:r>
            <w:r w:rsidRPr="58F80267">
              <w:rPr>
                <w:rFonts w:ascii="Arial" w:hAnsi="Arial" w:cs="Arial"/>
                <w:sz w:val="20"/>
                <w:szCs w:val="20"/>
              </w:rPr>
              <w:t>ed</w:t>
            </w:r>
            <w:r w:rsidR="4431DFB5" w:rsidRPr="58F80267">
              <w:rPr>
                <w:rFonts w:ascii="Arial" w:hAnsi="Arial" w:cs="Arial"/>
                <w:sz w:val="20"/>
                <w:szCs w:val="20"/>
              </w:rPr>
              <w:t>á</w:t>
            </w:r>
            <w:r w:rsidRPr="58F80267">
              <w:rPr>
                <w:rFonts w:ascii="Arial" w:hAnsi="Arial" w:cs="Arial"/>
                <w:sz w:val="20"/>
                <w:szCs w:val="20"/>
              </w:rPr>
              <w:t xml:space="preserve">gio </w:t>
            </w:r>
            <w:r w:rsidR="4BF3BF7E" w:rsidRPr="58F80267">
              <w:rPr>
                <w:rFonts w:ascii="Arial" w:hAnsi="Arial" w:cs="Arial"/>
                <w:sz w:val="20"/>
                <w:szCs w:val="20"/>
              </w:rPr>
              <w:t>gerenciados pelo gerente.</w:t>
            </w:r>
          </w:p>
        </w:tc>
      </w:tr>
      <w:tr w:rsidR="00837D50" w:rsidRPr="00DE6498" w14:paraId="067B844A" w14:textId="77777777" w:rsidTr="58F80267">
        <w:tc>
          <w:tcPr>
            <w:tcW w:w="1525" w:type="pct"/>
            <w:shd w:val="clear" w:color="auto" w:fill="FFFFFF" w:themeFill="background1"/>
          </w:tcPr>
          <w:p w14:paraId="261AF03B" w14:textId="25DB3DD5" w:rsidR="00837D50" w:rsidRPr="00DE6498" w:rsidRDefault="3FB7CAB4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 xml:space="preserve">Analista de Dados </w:t>
            </w:r>
          </w:p>
        </w:tc>
        <w:tc>
          <w:tcPr>
            <w:tcW w:w="3475" w:type="pct"/>
            <w:shd w:val="clear" w:color="auto" w:fill="FFFFFF" w:themeFill="background1"/>
          </w:tcPr>
          <w:p w14:paraId="727ED342" w14:textId="19B6C79A" w:rsidR="00837D50" w:rsidRPr="00DE6498" w:rsidRDefault="3FB7CAB4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Todo territ</w:t>
            </w:r>
            <w:r w:rsidR="65CAD81D" w:rsidRPr="58F80267">
              <w:rPr>
                <w:rFonts w:ascii="Arial" w:hAnsi="Arial" w:cs="Arial"/>
                <w:sz w:val="20"/>
                <w:szCs w:val="20"/>
              </w:rPr>
              <w:t>ó</w:t>
            </w:r>
            <w:r w:rsidRPr="58F80267">
              <w:rPr>
                <w:rFonts w:ascii="Arial" w:hAnsi="Arial" w:cs="Arial"/>
                <w:sz w:val="20"/>
                <w:szCs w:val="20"/>
              </w:rPr>
              <w:t xml:space="preserve">rio Brasileiro - Todos os </w:t>
            </w:r>
            <w:r w:rsidR="4F2CF3FF" w:rsidRPr="58F80267">
              <w:rPr>
                <w:rFonts w:ascii="Arial" w:hAnsi="Arial" w:cs="Arial"/>
                <w:sz w:val="20"/>
                <w:szCs w:val="20"/>
              </w:rPr>
              <w:t>p</w:t>
            </w:r>
            <w:r w:rsidRPr="58F80267">
              <w:rPr>
                <w:rFonts w:ascii="Arial" w:hAnsi="Arial" w:cs="Arial"/>
                <w:sz w:val="20"/>
                <w:szCs w:val="20"/>
              </w:rPr>
              <w:t>ed</w:t>
            </w:r>
            <w:r w:rsidR="2BD89E0B" w:rsidRPr="58F80267">
              <w:rPr>
                <w:rFonts w:ascii="Arial" w:hAnsi="Arial" w:cs="Arial"/>
                <w:sz w:val="20"/>
                <w:szCs w:val="20"/>
              </w:rPr>
              <w:t>á</w:t>
            </w:r>
            <w:r w:rsidRPr="58F80267">
              <w:rPr>
                <w:rFonts w:ascii="Arial" w:hAnsi="Arial" w:cs="Arial"/>
                <w:sz w:val="20"/>
                <w:szCs w:val="20"/>
              </w:rPr>
              <w:t>gio</w:t>
            </w:r>
            <w:r w:rsidR="3B678976" w:rsidRPr="58F80267">
              <w:rPr>
                <w:rFonts w:ascii="Arial" w:hAnsi="Arial" w:cs="Arial"/>
                <w:sz w:val="20"/>
                <w:szCs w:val="20"/>
              </w:rPr>
              <w:t xml:space="preserve"> monitorados pelo analista.</w:t>
            </w:r>
          </w:p>
        </w:tc>
      </w:tr>
    </w:tbl>
    <w:p w14:paraId="6A239CD4" w14:textId="3E704614" w:rsidR="00144581" w:rsidRDefault="00144581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458D7A6" w14:textId="3DF66561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FB7EF3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D802120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C742C82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1FEA357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0DB604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775AE38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803E0D9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5AA5DD2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FF500B8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9AED309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A010DD3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DAF6D21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C5F3E95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CE02B18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BBF78BC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90DE3F9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93072B2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62680EE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B48C68" w14:textId="11878F62" w:rsidR="0055357B" w:rsidRDefault="0055357B" w:rsidP="58F80267">
      <w:pPr>
        <w:pStyle w:val="Ttulo1"/>
      </w:pPr>
      <w:bookmarkStart w:id="8" w:name="_Toc119062100"/>
      <w:r w:rsidRPr="58F80267">
        <w:rPr>
          <w:sz w:val="28"/>
          <w:szCs w:val="28"/>
        </w:rPr>
        <w:lastRenderedPageBreak/>
        <w:t>r</w:t>
      </w:r>
      <w:r w:rsidR="00232425">
        <w:t>equisitos Funcionais</w:t>
      </w:r>
      <w:bookmarkEnd w:id="8"/>
    </w:p>
    <w:p w14:paraId="58302B10" w14:textId="731D95DF" w:rsidR="378FD12A" w:rsidRDefault="378FD12A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&lt;RF 1.0&gt;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deve conter um sistema de cadastro de </w:t>
      </w:r>
      <w:r w:rsidR="7D1145C7" w:rsidRPr="58F80267">
        <w:rPr>
          <w:rFonts w:ascii="Arial" w:hAnsi="Arial" w:cs="Arial"/>
          <w:color w:val="002060"/>
          <w:sz w:val="20"/>
          <w:szCs w:val="20"/>
        </w:rPr>
        <w:t>ú</w:t>
      </w:r>
      <w:r w:rsidRPr="58F80267">
        <w:rPr>
          <w:rFonts w:ascii="Arial" w:hAnsi="Arial" w:cs="Arial"/>
          <w:color w:val="002060"/>
          <w:sz w:val="20"/>
          <w:szCs w:val="20"/>
        </w:rPr>
        <w:t>suarios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.</w:t>
      </w:r>
    </w:p>
    <w:p w14:paraId="3E935374" w14:textId="5B0791F4" w:rsidR="378FD12A" w:rsidRDefault="378FD12A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Telas:</w:t>
      </w:r>
    </w:p>
    <w:p w14:paraId="40B6AEF9" w14:textId="47568ED7" w:rsidR="6F13496A" w:rsidRDefault="6F13496A" w:rsidP="58F80267">
      <w:pPr>
        <w:spacing w:line="276" w:lineRule="auto"/>
        <w:jc w:val="both"/>
      </w:pPr>
      <w:r>
        <w:rPr>
          <w:noProof/>
        </w:rPr>
        <w:drawing>
          <wp:inline distT="0" distB="0" distL="0" distR="0" wp14:anchorId="767EDB01" wp14:editId="151F7D86">
            <wp:extent cx="4572000" cy="2143125"/>
            <wp:effectExtent l="0" t="0" r="0" b="0"/>
            <wp:docPr id="441621947" name="Imagem 44162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15D2" w14:textId="57E0B352" w:rsidR="58F80267" w:rsidRDefault="378FD12A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color w:val="002060"/>
          <w:sz w:val="20"/>
          <w:szCs w:val="20"/>
        </w:rPr>
        <w:t xml:space="preserve">Dependências: 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N/A</w:t>
      </w:r>
    </w:p>
    <w:p w14:paraId="624C30B2" w14:textId="1FF509B0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1681636E" w14:textId="77777777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2F3F328C" w14:textId="17B573D7" w:rsidR="58F80267" w:rsidRDefault="58F80267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1869D7B2" w14:textId="35BF9801" w:rsidR="64865937" w:rsidRDefault="64865937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&lt;RF 1.</w:t>
      </w:r>
      <w:r w:rsidR="027DB102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1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deve conter um sistema de </w:t>
      </w:r>
      <w:r w:rsidR="5DC0DD7F" w:rsidRPr="58F80267">
        <w:rPr>
          <w:rFonts w:ascii="Arial" w:hAnsi="Arial" w:cs="Arial"/>
          <w:color w:val="002060"/>
          <w:sz w:val="20"/>
          <w:szCs w:val="20"/>
        </w:rPr>
        <w:t>cadastro de componentes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.</w:t>
      </w:r>
    </w:p>
    <w:p w14:paraId="4E3229CE" w14:textId="330C2C69" w:rsidR="64865937" w:rsidRDefault="64865937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Telas:</w:t>
      </w:r>
    </w:p>
    <w:p w14:paraId="736352EC" w14:textId="317E63D0" w:rsidR="69E78B29" w:rsidRDefault="69E78B29" w:rsidP="58F80267">
      <w:pPr>
        <w:spacing w:line="276" w:lineRule="auto"/>
        <w:jc w:val="both"/>
      </w:pPr>
      <w:r>
        <w:rPr>
          <w:noProof/>
        </w:rPr>
        <w:drawing>
          <wp:inline distT="0" distB="0" distL="0" distR="0" wp14:anchorId="2E0F1956" wp14:editId="7C754F02">
            <wp:extent cx="4572000" cy="2257425"/>
            <wp:effectExtent l="0" t="0" r="0" b="0"/>
            <wp:docPr id="1102826528" name="Imagem 110282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5732" w14:textId="4330D39D" w:rsidR="64865937" w:rsidRDefault="64865937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color w:val="002060"/>
          <w:sz w:val="20"/>
          <w:szCs w:val="20"/>
        </w:rPr>
        <w:t xml:space="preserve">Dependências: </w:t>
      </w:r>
      <w:r w:rsidR="385C372B" w:rsidRPr="58F80267">
        <w:rPr>
          <w:rFonts w:ascii="Arial" w:hAnsi="Arial" w:cs="Arial"/>
          <w:i/>
          <w:iCs/>
          <w:color w:val="002060"/>
          <w:sz w:val="20"/>
          <w:szCs w:val="20"/>
        </w:rPr>
        <w:t>&lt;RF 1.0&gt;</w:t>
      </w:r>
    </w:p>
    <w:p w14:paraId="3FD41722" w14:textId="0430B0DC" w:rsidR="58F80267" w:rsidRDefault="58F80267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19E1359B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714A994C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3B2504A5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48B35757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31A33D2E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5E6B4CC4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4D2CE209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64F9D04C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75F300D0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09D341DB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68BAAA3E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20DC9B83" w14:textId="2C89ACE2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38BA2315" w14:textId="77777777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109D53D4" w14:textId="3DF61961" w:rsidR="46C16664" w:rsidRDefault="46C16664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&lt;RF 1.</w:t>
      </w:r>
      <w:r w:rsidR="0376228E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2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deve </w:t>
      </w:r>
      <w:r w:rsidR="2C480A6A" w:rsidRPr="58F80267">
        <w:rPr>
          <w:rFonts w:ascii="Arial" w:hAnsi="Arial" w:cs="Arial"/>
          <w:color w:val="002060"/>
          <w:sz w:val="20"/>
          <w:szCs w:val="20"/>
        </w:rPr>
        <w:t>conter um sistema de login com validação de cadastramento de servidores para a extração dos componentes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.</w:t>
      </w:r>
    </w:p>
    <w:p w14:paraId="34F139F7" w14:textId="5F2CF58B" w:rsidR="1C121CD5" w:rsidRDefault="1C121CD5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Telas: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</w:p>
    <w:p w14:paraId="5B41BB74" w14:textId="7CD0392A" w:rsidR="01C19F46" w:rsidRDefault="00577F0F" w:rsidP="58F80267">
      <w:pPr>
        <w:spacing w:line="276" w:lineRule="auto"/>
        <w:jc w:val="both"/>
      </w:pPr>
      <w:r>
        <w:rPr>
          <w:noProof/>
        </w:rPr>
        <w:drawing>
          <wp:inline distT="0" distB="0" distL="0" distR="0" wp14:anchorId="7616EEFB" wp14:editId="68DB05D2">
            <wp:extent cx="4019550" cy="1783698"/>
            <wp:effectExtent l="0" t="0" r="0" b="7620"/>
            <wp:docPr id="69575387" name="Imagem 69575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30" cy="1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0807" w14:textId="0FF6D37B" w:rsidR="002673B3" w:rsidRDefault="002673B3" w:rsidP="58F80267">
      <w:pPr>
        <w:spacing w:line="276" w:lineRule="auto"/>
        <w:jc w:val="both"/>
      </w:pPr>
    </w:p>
    <w:p w14:paraId="0B1BCE7C" w14:textId="77777777" w:rsidR="002673B3" w:rsidRDefault="002673B3" w:rsidP="58F80267">
      <w:pPr>
        <w:spacing w:line="276" w:lineRule="auto"/>
        <w:jc w:val="both"/>
      </w:pPr>
    </w:p>
    <w:p w14:paraId="5F96ECE5" w14:textId="67985D04" w:rsidR="1C121CD5" w:rsidRDefault="1C121CD5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color w:val="002060"/>
          <w:sz w:val="20"/>
          <w:szCs w:val="20"/>
        </w:rPr>
        <w:t xml:space="preserve">Dependências: </w:t>
      </w:r>
      <w:r w:rsidR="7CE92506" w:rsidRPr="58F80267">
        <w:rPr>
          <w:rFonts w:ascii="Arial" w:hAnsi="Arial" w:cs="Arial"/>
          <w:i/>
          <w:iCs/>
          <w:color w:val="002060"/>
          <w:sz w:val="20"/>
          <w:szCs w:val="20"/>
        </w:rPr>
        <w:t>&lt;RF 1.</w:t>
      </w:r>
      <w:r w:rsidR="10E44E40" w:rsidRPr="58F80267">
        <w:rPr>
          <w:rFonts w:ascii="Arial" w:hAnsi="Arial" w:cs="Arial"/>
          <w:i/>
          <w:iCs/>
          <w:color w:val="002060"/>
          <w:sz w:val="20"/>
          <w:szCs w:val="20"/>
        </w:rPr>
        <w:t>1</w:t>
      </w:r>
      <w:r w:rsidR="7CE92506" w:rsidRPr="58F80267">
        <w:rPr>
          <w:rFonts w:ascii="Arial" w:hAnsi="Arial" w:cs="Arial"/>
          <w:i/>
          <w:iCs/>
          <w:color w:val="002060"/>
          <w:sz w:val="20"/>
          <w:szCs w:val="20"/>
        </w:rPr>
        <w:t>&gt;</w:t>
      </w:r>
    </w:p>
    <w:p w14:paraId="1C42D7B2" w14:textId="3C93AD29" w:rsidR="58F80267" w:rsidRDefault="58F80267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3E4F044C" w14:textId="5A5012CC" w:rsidR="00B91481" w:rsidRDefault="00B91481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="002025B5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&lt;RF</w:t>
      </w:r>
      <w:r w:rsidR="4CA3CAA6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 xml:space="preserve"> 1.</w:t>
      </w:r>
      <w:r w:rsidR="6E191E40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3</w:t>
      </w:r>
      <w:r w:rsidR="002025B5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 xml:space="preserve">&gt;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</w:t>
      </w:r>
      <w:r w:rsidR="22AA0C19" w:rsidRPr="58F80267">
        <w:rPr>
          <w:rFonts w:ascii="Arial" w:hAnsi="Arial" w:cs="Arial"/>
          <w:color w:val="002060"/>
          <w:sz w:val="20"/>
          <w:szCs w:val="20"/>
        </w:rPr>
        <w:t xml:space="preserve">logo após o login 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deve permitir </w:t>
      </w:r>
      <w:r w:rsidR="002025B5" w:rsidRPr="58F80267">
        <w:rPr>
          <w:rFonts w:ascii="Arial" w:hAnsi="Arial" w:cs="Arial"/>
          <w:color w:val="002060"/>
          <w:sz w:val="20"/>
          <w:szCs w:val="20"/>
        </w:rPr>
        <w:t xml:space="preserve">que </w:t>
      </w:r>
      <w:r w:rsidR="7CFBB69D" w:rsidRPr="58F80267">
        <w:rPr>
          <w:rFonts w:ascii="Arial" w:hAnsi="Arial" w:cs="Arial"/>
          <w:color w:val="002060"/>
          <w:sz w:val="20"/>
          <w:szCs w:val="20"/>
        </w:rPr>
        <w:t>o</w:t>
      </w:r>
      <w:r w:rsidR="002025B5"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="4FDE3265" w:rsidRPr="58F80267">
        <w:rPr>
          <w:rFonts w:ascii="Arial" w:hAnsi="Arial" w:cs="Arial"/>
          <w:i/>
          <w:iCs/>
          <w:color w:val="002060"/>
          <w:sz w:val="20"/>
          <w:szCs w:val="20"/>
        </w:rPr>
        <w:t>analista</w:t>
      </w:r>
      <w:r w:rsidR="00955B46"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="002025B5" w:rsidRPr="58F80267">
        <w:rPr>
          <w:rFonts w:ascii="Arial" w:hAnsi="Arial" w:cs="Arial"/>
          <w:color w:val="002060"/>
          <w:sz w:val="20"/>
          <w:szCs w:val="20"/>
        </w:rPr>
        <w:t xml:space="preserve">possa </w:t>
      </w:r>
      <w:r w:rsidR="73525501" w:rsidRPr="58F80267">
        <w:rPr>
          <w:rFonts w:ascii="Arial" w:hAnsi="Arial" w:cs="Arial"/>
          <w:i/>
          <w:iCs/>
          <w:color w:val="002060"/>
          <w:sz w:val="20"/>
          <w:szCs w:val="20"/>
        </w:rPr>
        <w:t>fazer an</w:t>
      </w:r>
      <w:r w:rsidR="19C49610" w:rsidRPr="58F80267">
        <w:rPr>
          <w:rFonts w:ascii="Arial" w:hAnsi="Arial" w:cs="Arial"/>
          <w:i/>
          <w:iCs/>
          <w:color w:val="002060"/>
          <w:sz w:val="20"/>
          <w:szCs w:val="20"/>
        </w:rPr>
        <w:t>á</w:t>
      </w:r>
      <w:r w:rsidR="73525501" w:rsidRPr="58F80267">
        <w:rPr>
          <w:rFonts w:ascii="Arial" w:hAnsi="Arial" w:cs="Arial"/>
          <w:i/>
          <w:iCs/>
          <w:color w:val="002060"/>
          <w:sz w:val="20"/>
          <w:szCs w:val="20"/>
        </w:rPr>
        <w:t>lis</w:t>
      </w:r>
      <w:r w:rsidR="638DA488" w:rsidRPr="58F80267">
        <w:rPr>
          <w:rFonts w:ascii="Arial" w:hAnsi="Arial" w:cs="Arial"/>
          <w:i/>
          <w:iCs/>
          <w:color w:val="002060"/>
          <w:sz w:val="20"/>
          <w:szCs w:val="20"/>
        </w:rPr>
        <w:t>e</w:t>
      </w:r>
      <w:r w:rsidR="73525501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dos dados disponibilizados pela aplicação Web</w:t>
      </w:r>
      <w:r w:rsidR="007C5AC6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</w:t>
      </w:r>
      <w:r w:rsidR="007C5AC6" w:rsidRPr="58F80267">
        <w:rPr>
          <w:rFonts w:ascii="Arial" w:hAnsi="Arial" w:cs="Arial"/>
          <w:color w:val="002060"/>
          <w:sz w:val="20"/>
          <w:szCs w:val="20"/>
        </w:rPr>
        <w:t xml:space="preserve">para </w:t>
      </w:r>
      <w:r w:rsidR="28F47622" w:rsidRPr="58F80267">
        <w:rPr>
          <w:rFonts w:ascii="Arial" w:hAnsi="Arial" w:cs="Arial"/>
          <w:i/>
          <w:iCs/>
          <w:color w:val="002060"/>
          <w:sz w:val="20"/>
          <w:szCs w:val="20"/>
        </w:rPr>
        <w:t>tomar a melhor decisão para uma melhor funcionalidade</w:t>
      </w:r>
      <w:r w:rsidR="1F294275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</w:t>
      </w:r>
      <w:r w:rsidR="28F47622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e </w:t>
      </w:r>
      <w:bookmarkStart w:id="9" w:name="_Int_iEky5ooK"/>
      <w:r w:rsidR="28F47622" w:rsidRPr="58F80267">
        <w:rPr>
          <w:rFonts w:ascii="Arial" w:hAnsi="Arial" w:cs="Arial"/>
          <w:i/>
          <w:iCs/>
          <w:color w:val="002060"/>
          <w:sz w:val="20"/>
          <w:szCs w:val="20"/>
        </w:rPr>
        <w:t>fluidez</w:t>
      </w:r>
      <w:bookmarkEnd w:id="9"/>
      <w:r w:rsidR="28F47622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do servidor.</w:t>
      </w:r>
      <w:r w:rsidR="007C5AC6" w:rsidRPr="58F80267">
        <w:rPr>
          <w:rFonts w:ascii="Arial" w:hAnsi="Arial" w:cs="Arial"/>
          <w:color w:val="002060"/>
          <w:sz w:val="20"/>
          <w:szCs w:val="20"/>
        </w:rPr>
        <w:t xml:space="preserve"> </w:t>
      </w:r>
    </w:p>
    <w:p w14:paraId="533D7970" w14:textId="386388E8" w:rsidR="5446CE5A" w:rsidRDefault="5446CE5A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Telas: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</w:p>
    <w:p w14:paraId="4254D37E" w14:textId="4CB3CFE6" w:rsidR="001A457A" w:rsidRDefault="009D5104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CBF53" wp14:editId="2814CC03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030595" cy="2221230"/>
            <wp:effectExtent l="0" t="0" r="825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3B351" w14:textId="68390D98" w:rsidR="5446CE5A" w:rsidRDefault="5446CE5A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color w:val="002060"/>
          <w:sz w:val="20"/>
          <w:szCs w:val="20"/>
        </w:rPr>
        <w:t xml:space="preserve">Dependências: 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&lt;RF 1.</w:t>
      </w:r>
      <w:r w:rsidR="5074AFD9" w:rsidRPr="58F80267">
        <w:rPr>
          <w:rFonts w:ascii="Arial" w:hAnsi="Arial" w:cs="Arial"/>
          <w:i/>
          <w:iCs/>
          <w:color w:val="002060"/>
          <w:sz w:val="20"/>
          <w:szCs w:val="20"/>
        </w:rPr>
        <w:t>2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&gt;</w:t>
      </w:r>
    </w:p>
    <w:p w14:paraId="4705336D" w14:textId="44CD1262" w:rsidR="58F80267" w:rsidRDefault="58F80267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0A47214E" w14:textId="65D56FCC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482EC35E" w14:textId="4509DA52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26094838" w14:textId="4D244A4F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04439ADC" w14:textId="30989B73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69906716" w14:textId="63CFAECD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3171D952" w14:textId="77AAF960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55F044E1" w14:textId="4084DEE2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44674F68" w14:textId="77777777" w:rsidR="002673B3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28575620" w14:textId="5537BA4C" w:rsidR="2B114D18" w:rsidRDefault="2B114D18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lastRenderedPageBreak/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&lt;RF 1.</w:t>
      </w:r>
      <w:r w:rsidR="5C2DA67A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4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deve </w:t>
      </w:r>
      <w:r w:rsidR="1F4C8494" w:rsidRPr="58F80267">
        <w:rPr>
          <w:rFonts w:ascii="Arial" w:hAnsi="Arial" w:cs="Arial"/>
          <w:color w:val="002060"/>
          <w:sz w:val="20"/>
          <w:szCs w:val="20"/>
        </w:rPr>
        <w:t xml:space="preserve">demonstrar a temperatura da CPU e da Placa Mãe para o </w:t>
      </w:r>
      <w:r w:rsidR="78DFB2B0" w:rsidRPr="58F80267">
        <w:rPr>
          <w:rFonts w:ascii="Arial" w:hAnsi="Arial" w:cs="Arial"/>
          <w:color w:val="002060"/>
          <w:sz w:val="20"/>
          <w:szCs w:val="20"/>
        </w:rPr>
        <w:t>u</w:t>
      </w:r>
      <w:r w:rsidR="1F4C8494" w:rsidRPr="58F80267">
        <w:rPr>
          <w:rFonts w:ascii="Arial" w:hAnsi="Arial" w:cs="Arial"/>
          <w:color w:val="002060"/>
          <w:sz w:val="20"/>
          <w:szCs w:val="20"/>
        </w:rPr>
        <w:t>su</w:t>
      </w:r>
      <w:r w:rsidR="7DC02E4D" w:rsidRPr="58F80267">
        <w:rPr>
          <w:rFonts w:ascii="Arial" w:hAnsi="Arial" w:cs="Arial"/>
          <w:color w:val="002060"/>
          <w:sz w:val="20"/>
          <w:szCs w:val="20"/>
        </w:rPr>
        <w:t>á</w:t>
      </w:r>
      <w:r w:rsidR="1F4C8494" w:rsidRPr="58F80267">
        <w:rPr>
          <w:rFonts w:ascii="Arial" w:hAnsi="Arial" w:cs="Arial"/>
          <w:color w:val="002060"/>
          <w:sz w:val="20"/>
          <w:szCs w:val="20"/>
        </w:rPr>
        <w:t>rio em uma dashboard dinâmica e clara para um entendimento imediato da situação atual do componente no</w:t>
      </w:r>
      <w:r w:rsidR="1B349E85" w:rsidRPr="58F80267">
        <w:rPr>
          <w:rFonts w:ascii="Arial" w:hAnsi="Arial" w:cs="Arial"/>
          <w:color w:val="002060"/>
          <w:sz w:val="20"/>
          <w:szCs w:val="20"/>
        </w:rPr>
        <w:t xml:space="preserve"> servidor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.</w:t>
      </w:r>
    </w:p>
    <w:p w14:paraId="47C68A8C" w14:textId="76C06460" w:rsidR="2E3525FB" w:rsidRDefault="2E3525FB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Telas:</w:t>
      </w:r>
    </w:p>
    <w:p w14:paraId="0B1BBAF2" w14:textId="293B87EB" w:rsidR="009D5104" w:rsidRDefault="002673B3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BA594C" wp14:editId="5E9F15EF">
            <wp:simplePos x="0" y="0"/>
            <wp:positionH relativeFrom="column">
              <wp:posOffset>4445</wp:posOffset>
            </wp:positionH>
            <wp:positionV relativeFrom="paragraph">
              <wp:posOffset>156845</wp:posOffset>
            </wp:positionV>
            <wp:extent cx="4585970" cy="2876550"/>
            <wp:effectExtent l="0" t="0" r="508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CF882" w14:textId="4C99BC8F" w:rsidR="2E3525FB" w:rsidRDefault="2E3525FB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color w:val="002060"/>
          <w:sz w:val="20"/>
          <w:szCs w:val="20"/>
        </w:rPr>
        <w:t xml:space="preserve">Dependências: 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&lt;RF 1.</w:t>
      </w:r>
      <w:r w:rsidR="2DD3F5B5" w:rsidRPr="58F80267">
        <w:rPr>
          <w:rFonts w:ascii="Arial" w:hAnsi="Arial" w:cs="Arial"/>
          <w:i/>
          <w:iCs/>
          <w:color w:val="002060"/>
          <w:sz w:val="20"/>
          <w:szCs w:val="20"/>
        </w:rPr>
        <w:t>3</w:t>
      </w:r>
      <w:r w:rsidRPr="58F80267">
        <w:rPr>
          <w:rFonts w:ascii="Arial" w:hAnsi="Arial" w:cs="Arial"/>
          <w:i/>
          <w:iCs/>
          <w:color w:val="002060"/>
          <w:sz w:val="20"/>
          <w:szCs w:val="20"/>
        </w:rPr>
        <w:t>&gt;</w:t>
      </w:r>
    </w:p>
    <w:p w14:paraId="7F7398D2" w14:textId="1ACC8095" w:rsidR="58F80267" w:rsidRDefault="58F80267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338949BF" w14:textId="5908D92D" w:rsidR="00FD1229" w:rsidRDefault="00FD1229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Regras de negócio:</w:t>
      </w:r>
      <w:r w:rsidR="05DC449E" w:rsidRPr="58F80267">
        <w:rPr>
          <w:rFonts w:ascii="Arial" w:hAnsi="Arial" w:cs="Arial"/>
          <w:b/>
          <w:bCs/>
          <w:color w:val="002060"/>
          <w:sz w:val="20"/>
          <w:szCs w:val="20"/>
        </w:rPr>
        <w:t xml:space="preserve"> </w:t>
      </w:r>
      <w:r w:rsidR="08927A3B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O Gerente é o Analista </w:t>
      </w:r>
      <w:r w:rsidR="1F6FA45A" w:rsidRPr="58F80267">
        <w:rPr>
          <w:rFonts w:ascii="Arial" w:hAnsi="Arial" w:cs="Arial"/>
          <w:i/>
          <w:iCs/>
          <w:color w:val="002060"/>
          <w:sz w:val="20"/>
          <w:szCs w:val="20"/>
        </w:rPr>
        <w:t>efetuam</w:t>
      </w:r>
      <w:r w:rsidR="65D70810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</w:t>
      </w:r>
      <w:r w:rsidR="252EE8D6" w:rsidRPr="58F80267">
        <w:rPr>
          <w:rFonts w:ascii="Arial" w:hAnsi="Arial" w:cs="Arial"/>
          <w:i/>
          <w:iCs/>
          <w:color w:val="002060"/>
          <w:sz w:val="20"/>
          <w:szCs w:val="20"/>
        </w:rPr>
        <w:t>login e logo após isso, a seleção de servidor de opção dele para fazer</w:t>
      </w:r>
      <w:r w:rsidR="08927A3B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o monitoramento dos servidores e dos dados respectivamente de acordo com a sua função, para assim tomar uma melhor decisão de como prosse</w:t>
      </w:r>
      <w:r w:rsidR="67E4ECD3" w:rsidRPr="58F80267">
        <w:rPr>
          <w:rFonts w:ascii="Arial" w:hAnsi="Arial" w:cs="Arial"/>
          <w:i/>
          <w:iCs/>
          <w:color w:val="002060"/>
          <w:sz w:val="20"/>
          <w:szCs w:val="20"/>
        </w:rPr>
        <w:t>guir em determinadas situações de manutenção no servidor que cuida do sistema sem parar.</w:t>
      </w:r>
      <w:r w:rsidR="198D4018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</w:t>
      </w:r>
      <w:bookmarkStart w:id="10" w:name="_Int_dsTLXwzl"/>
      <w:r w:rsidR="198D4018" w:rsidRPr="58F80267">
        <w:rPr>
          <w:rFonts w:ascii="Arial" w:hAnsi="Arial" w:cs="Arial"/>
          <w:i/>
          <w:iCs/>
          <w:color w:val="002060"/>
          <w:sz w:val="20"/>
          <w:szCs w:val="20"/>
        </w:rPr>
        <w:t>Usuários</w:t>
      </w:r>
      <w:bookmarkEnd w:id="10"/>
      <w:r w:rsidR="198D4018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sem cadastros validados ou atrelados a uma empresa iram ser redirecionados a dashboards vazias.</w:t>
      </w:r>
      <w:r w:rsidR="7F464914" w:rsidRPr="58F80267">
        <w:rPr>
          <w:rFonts w:ascii="Arial" w:hAnsi="Arial" w:cs="Arial"/>
          <w:i/>
          <w:iCs/>
          <w:color w:val="002060"/>
          <w:sz w:val="20"/>
          <w:szCs w:val="20"/>
        </w:rPr>
        <w:t xml:space="preserve"> Empresas sem planos atrelados a ela não irá acessar a tela de cadastramento de servidor.</w:t>
      </w:r>
    </w:p>
    <w:p w14:paraId="784BE136" w14:textId="5840C1DE" w:rsidR="00144581" w:rsidRDefault="00FD1229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Telas:</w:t>
      </w:r>
      <w:r w:rsidR="002354F8" w:rsidRPr="58F80267">
        <w:rPr>
          <w:rFonts w:ascii="Arial" w:hAnsi="Arial" w:cs="Arial"/>
          <w:color w:val="002060"/>
          <w:sz w:val="20"/>
          <w:szCs w:val="20"/>
        </w:rPr>
        <w:t xml:space="preserve"> </w:t>
      </w:r>
    </w:p>
    <w:p w14:paraId="475A3545" w14:textId="35298C4E" w:rsidR="002673B3" w:rsidRPr="00551521" w:rsidRDefault="006E04ED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F84D00" wp14:editId="71AEC978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030595" cy="2445385"/>
            <wp:effectExtent l="0" t="0" r="825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E952" w14:textId="3E7098B0" w:rsidR="00DE02C4" w:rsidRDefault="00DE02C4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color w:val="002060"/>
          <w:sz w:val="20"/>
          <w:szCs w:val="20"/>
        </w:rPr>
        <w:t xml:space="preserve">Dependências: </w:t>
      </w:r>
      <w:r w:rsidR="34D56B01" w:rsidRPr="58F80267">
        <w:rPr>
          <w:rFonts w:ascii="Arial" w:hAnsi="Arial" w:cs="Arial"/>
          <w:color w:val="002060"/>
          <w:sz w:val="20"/>
          <w:szCs w:val="20"/>
        </w:rPr>
        <w:t>(RF1.0,.1.1,1.2,1.3,1.4)</w:t>
      </w:r>
    </w:p>
    <w:p w14:paraId="18243765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p w14:paraId="527C5395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p w14:paraId="2A5A7675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p w14:paraId="078A330C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p w14:paraId="16968FDD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p w14:paraId="60A35036" w14:textId="77777777" w:rsidR="00577F0F" w:rsidRDefault="00577F0F" w:rsidP="58F80267">
      <w:pPr>
        <w:spacing w:line="276" w:lineRule="auto"/>
        <w:jc w:val="both"/>
        <w:rPr>
          <w:rFonts w:ascii="Arial" w:hAnsi="Arial" w:cs="Arial"/>
          <w:i/>
          <w:iCs/>
          <w:color w:val="002060"/>
          <w:sz w:val="20"/>
          <w:szCs w:val="20"/>
        </w:rPr>
      </w:pPr>
    </w:p>
    <w:p w14:paraId="122E0DF0" w14:textId="49A21A75" w:rsidR="58F80267" w:rsidRDefault="58F80267" w:rsidP="58F80267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285335B8" w14:textId="77777777" w:rsidR="00DE6498" w:rsidRPr="00DE6498" w:rsidRDefault="00DE6498" w:rsidP="009978D9">
      <w:pPr>
        <w:pStyle w:val="Ttulo1"/>
      </w:pPr>
      <w:bookmarkStart w:id="11" w:name="_Toc231968319"/>
      <w:bookmarkStart w:id="12" w:name="_Toc239163594"/>
      <w:bookmarkStart w:id="13" w:name="_Toc239759219"/>
      <w:bookmarkStart w:id="14" w:name="_Toc119062101"/>
      <w:r>
        <w:t>Parecer Quanto a Viabilidade Técnica da Solução</w:t>
      </w:r>
      <w:bookmarkEnd w:id="11"/>
      <w:bookmarkEnd w:id="12"/>
      <w:bookmarkEnd w:id="13"/>
      <w:bookmarkEnd w:id="14"/>
    </w:p>
    <w:p w14:paraId="1B4094A9" w14:textId="71F11927" w:rsidR="00DE6498" w:rsidRDefault="7FC77B64" w:rsidP="00DE649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A Api de monitoramento de temperatura em python e uma biblioteca usada em milhares de projetos um</w:t>
      </w:r>
      <w:r w:rsidR="44D2F6FA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a</w:t>
      </w: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das in</w:t>
      </w:r>
      <w:r w:rsidR="71C97F0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c</w:t>
      </w: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ertezas iniciais foi sobre a confiabilidade de dados informados pela mesma, </w:t>
      </w:r>
      <w:r w:rsidR="52D0F35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mas fazendo comparações com sensores f</w:t>
      </w:r>
      <w:r w:rsidR="726959EE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í</w:t>
      </w:r>
      <w:r w:rsidR="52D0F35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s</w:t>
      </w:r>
      <w:r w:rsidR="50F6680E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i</w:t>
      </w:r>
      <w:r w:rsidR="52D0F35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cos </w:t>
      </w:r>
      <w:r w:rsidR="75298718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obtemos</w:t>
      </w:r>
      <w:r w:rsidR="52D0F35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as conclusões de que é uma aplicação confi</w:t>
      </w:r>
      <w:r w:rsidR="4C733EE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á</w:t>
      </w:r>
      <w:r w:rsidR="52D0F35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vel e relevante para o projeto</w:t>
      </w:r>
      <w:r w:rsidR="61E5F35B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.</w:t>
      </w:r>
    </w:p>
    <w:p w14:paraId="1793CF72" w14:textId="77777777" w:rsidR="00DE6498" w:rsidRPr="00DE6498" w:rsidRDefault="00DE6498" w:rsidP="00DE649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C89F6CC" w14:textId="77777777" w:rsidR="00DE6498" w:rsidRPr="00DE6498" w:rsidRDefault="00DE6498" w:rsidP="009978D9">
      <w:pPr>
        <w:pStyle w:val="Ttulo1"/>
      </w:pPr>
      <w:bookmarkStart w:id="15" w:name="_Toc239163595"/>
      <w:bookmarkStart w:id="16" w:name="_Toc239759220"/>
      <w:bookmarkStart w:id="17" w:name="_Toc119062102"/>
      <w:r>
        <w:t>Descrição da Análise Técnica</w:t>
      </w:r>
      <w:bookmarkEnd w:id="15"/>
      <w:bookmarkEnd w:id="16"/>
      <w:bookmarkEnd w:id="17"/>
    </w:p>
    <w:p w14:paraId="523F0DE9" w14:textId="5A45E08F" w:rsidR="58F80267" w:rsidRDefault="247CE18B" w:rsidP="7564EBC8">
      <w:pPr>
        <w:widowControl w:val="0"/>
        <w:numPr>
          <w:ilvl w:val="0"/>
          <w:numId w:val="4"/>
        </w:numPr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O </w:t>
      </w:r>
      <w:r w:rsidR="0EA8523A"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u</w:t>
      </w: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su</w:t>
      </w:r>
      <w:r w:rsidR="6144CDC5"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á</w:t>
      </w: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rio irá ter acesso ao assistente instalador que executa todos os comandos para instalar as bibliotecas e reposit</w:t>
      </w:r>
      <w:r w:rsidR="54A6C89B"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ó</w:t>
      </w: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rios necess</w:t>
      </w:r>
      <w:r w:rsidR="71A51A2A"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á</w:t>
      </w: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rios para rodar a API de captura dos dados. </w:t>
      </w:r>
    </w:p>
    <w:p w14:paraId="37A99A2D" w14:textId="227184DE" w:rsidR="58F80267" w:rsidRDefault="148AB67C" w:rsidP="7564EBC8">
      <w:pPr>
        <w:widowControl w:val="0"/>
        <w:numPr>
          <w:ilvl w:val="0"/>
          <w:numId w:val="4"/>
        </w:numPr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Com os requisitos acima já </w:t>
      </w:r>
      <w:r w:rsidR="362B3EAF"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atendidos, ele executara a API de captura que pedi validações de login e de seleção de servidores.</w:t>
      </w:r>
    </w:p>
    <w:p w14:paraId="51C4BB51" w14:textId="7E915DA6" w:rsidR="58F80267" w:rsidRDefault="362B3EAF" w:rsidP="7564EBC8">
      <w:pPr>
        <w:widowControl w:val="0"/>
        <w:numPr>
          <w:ilvl w:val="0"/>
          <w:numId w:val="4"/>
        </w:numPr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Logado e feito a seleção de servidores a API irá fazer a conexão com o banco de dados na nuvem inseri</w:t>
      </w:r>
      <w:r w:rsidR="11D480DF"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ndo e guardando os dados necessários para a aplicação WEB </w:t>
      </w:r>
      <w:r w:rsidR="50796610"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apresentar os gráficos.</w:t>
      </w:r>
    </w:p>
    <w:p w14:paraId="65997365" w14:textId="0FBF99DC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E54F782" w14:textId="4324E5BF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40EFA5" w14:textId="00344240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DF77C0" w14:textId="3C8146E4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A831D1" w14:textId="670A1AC2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F1DF89B" w14:textId="2BA52071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B23D9DC" w14:textId="2632B9D7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B0570B5" w14:textId="126D4AEF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ED96961" w14:textId="37EB8C68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955A5B" w14:textId="683730D3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0D82CE" w14:textId="6097F94F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3DAF3D" w14:textId="4EB12BFD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09B7C9" w14:textId="12BE51C8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1563A79" w14:textId="2584D5EE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E49F28D" w14:textId="438C9C92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E4FF958" w14:textId="2D21ABF6" w:rsidR="00DE6498" w:rsidRDefault="00DE6498" w:rsidP="009978D9">
      <w:pPr>
        <w:pStyle w:val="Ttulo1"/>
      </w:pPr>
      <w:bookmarkStart w:id="18" w:name="_Toc239163596"/>
      <w:bookmarkStart w:id="19" w:name="_Toc239759221"/>
      <w:bookmarkStart w:id="20" w:name="_Toc119062103"/>
      <w:r>
        <w:lastRenderedPageBreak/>
        <w:t>Arquitetura</w:t>
      </w:r>
      <w:bookmarkEnd w:id="18"/>
      <w:bookmarkEnd w:id="19"/>
      <w:bookmarkEnd w:id="20"/>
      <w:r w:rsidR="00AF6860">
        <w:t xml:space="preserve"> </w:t>
      </w:r>
    </w:p>
    <w:p w14:paraId="7D1D5A9D" w14:textId="77777777" w:rsidR="00DE6498" w:rsidRPr="00876DB5" w:rsidRDefault="00DE6498" w:rsidP="009978D9">
      <w:pPr>
        <w:pStyle w:val="Ttulo2"/>
      </w:pPr>
      <w:bookmarkStart w:id="21" w:name="_Toc239163597"/>
      <w:bookmarkStart w:id="22" w:name="_Toc239759222"/>
      <w:bookmarkStart w:id="23" w:name="_Toc119062104"/>
      <w:r>
        <w:t>Diagrama</w:t>
      </w:r>
      <w:bookmarkEnd w:id="21"/>
      <w:bookmarkEnd w:id="22"/>
      <w:bookmarkEnd w:id="23"/>
    </w:p>
    <w:p w14:paraId="52AC24CA" w14:textId="40CFAD6F" w:rsidR="698129EC" w:rsidRDefault="698129EC" w:rsidP="58F80267">
      <w:r>
        <w:rPr>
          <w:noProof/>
        </w:rPr>
        <w:drawing>
          <wp:inline distT="0" distB="0" distL="0" distR="0" wp14:anchorId="2DD049DE" wp14:editId="0B6051F4">
            <wp:extent cx="4572000" cy="2571750"/>
            <wp:effectExtent l="0" t="0" r="0" b="0"/>
            <wp:docPr id="1242023919" name="Imagem 124202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748" w14:textId="77777777" w:rsidR="00DE6498" w:rsidRPr="00DE6498" w:rsidRDefault="00DE6498" w:rsidP="009978D9">
      <w:pPr>
        <w:pStyle w:val="Ttulo2"/>
      </w:pPr>
      <w:bookmarkStart w:id="24" w:name="_Toc239163598"/>
      <w:bookmarkStart w:id="25" w:name="_Toc239759223"/>
      <w:bookmarkStart w:id="26" w:name="_Toc119062105"/>
      <w:r>
        <w:t>Detalhamento</w:t>
      </w:r>
      <w:bookmarkEnd w:id="24"/>
      <w:bookmarkEnd w:id="25"/>
      <w:bookmarkEnd w:id="26"/>
    </w:p>
    <w:p w14:paraId="5276FB94" w14:textId="77777777" w:rsidR="00DE6498" w:rsidRDefault="00DE6498" w:rsidP="00EA0169">
      <w:pPr>
        <w:spacing w:line="276" w:lineRule="auto"/>
        <w:ind w:left="142"/>
        <w:jc w:val="both"/>
        <w:rPr>
          <w:rStyle w:val="nfase"/>
          <w:rFonts w:ascii="Arial" w:eastAsia="Calibri" w:hAnsi="Arial" w:cs="Arial"/>
          <w:i w:val="0"/>
          <w:sz w:val="20"/>
          <w:szCs w:val="20"/>
        </w:rPr>
      </w:pPr>
      <w:r w:rsidRPr="00DE6498">
        <w:rPr>
          <w:rFonts w:ascii="Arial" w:hAnsi="Arial" w:cs="Arial"/>
          <w:sz w:val="20"/>
          <w:szCs w:val="20"/>
        </w:rPr>
        <w:t>&lt;</w:t>
      </w:r>
      <w:r w:rsidRPr="00DE6498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Caso o papel de algum dos componentes da arquitetura seja novo neste cenário ou envolver relativa complexidade, deve ser utilizada uma tabela no modelo abaixo para </w:t>
      </w:r>
      <w:r w:rsidR="00626F08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descrição </w:t>
      </w:r>
      <w:r w:rsidRPr="00DE6498">
        <w:rPr>
          <w:rStyle w:val="nfase"/>
          <w:rFonts w:ascii="Arial" w:eastAsia="Calibri" w:hAnsi="Arial" w:cs="Arial"/>
          <w:color w:val="0000FF"/>
          <w:sz w:val="20"/>
          <w:szCs w:val="20"/>
        </w:rPr>
        <w:t>d</w:t>
      </w:r>
      <w:r w:rsidR="00626F08">
        <w:rPr>
          <w:rStyle w:val="nfase"/>
          <w:rFonts w:ascii="Arial" w:eastAsia="Calibri" w:hAnsi="Arial" w:cs="Arial"/>
          <w:color w:val="0000FF"/>
          <w:sz w:val="20"/>
          <w:szCs w:val="20"/>
        </w:rPr>
        <w:t>as</w:t>
      </w:r>
      <w:r w:rsidRPr="00DE6498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funções:</w:t>
      </w:r>
      <w:r w:rsidRPr="00DE6498">
        <w:rPr>
          <w:rStyle w:val="nfase"/>
          <w:rFonts w:ascii="Arial" w:eastAsia="Calibri" w:hAnsi="Arial" w:cs="Arial"/>
          <w:i w:val="0"/>
          <w:sz w:val="20"/>
          <w:szCs w:val="20"/>
        </w:rPr>
        <w:t>&gt;</w:t>
      </w:r>
    </w:p>
    <w:p w14:paraId="399E3183" w14:textId="77777777" w:rsidR="00DE6498" w:rsidRPr="00DE6498" w:rsidRDefault="00DE6498" w:rsidP="00DE6498">
      <w:pPr>
        <w:spacing w:line="276" w:lineRule="auto"/>
        <w:ind w:left="360"/>
        <w:jc w:val="both"/>
        <w:rPr>
          <w:rStyle w:val="nfase"/>
          <w:rFonts w:ascii="Arial" w:eastAsia="Calibri" w:hAnsi="Arial" w:cs="Arial"/>
          <w:i w:val="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6593"/>
      </w:tblGrid>
      <w:tr w:rsidR="00DE6498" w:rsidRPr="00DE6498" w14:paraId="766916D6" w14:textId="77777777" w:rsidTr="58F80267">
        <w:tc>
          <w:tcPr>
            <w:tcW w:w="1525" w:type="pct"/>
            <w:shd w:val="clear" w:color="auto" w:fill="004B8D"/>
            <w:vAlign w:val="center"/>
          </w:tcPr>
          <w:p w14:paraId="04DE32C7" w14:textId="77777777" w:rsidR="00DE6498" w:rsidRPr="00DE6498" w:rsidRDefault="00DE6498" w:rsidP="00DE649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E649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Componente</w:t>
            </w:r>
          </w:p>
        </w:tc>
        <w:tc>
          <w:tcPr>
            <w:tcW w:w="3475" w:type="pct"/>
            <w:shd w:val="clear" w:color="auto" w:fill="004B8D"/>
          </w:tcPr>
          <w:p w14:paraId="5B4EBB02" w14:textId="77777777" w:rsidR="00DE6498" w:rsidRPr="00DE6498" w:rsidRDefault="00DE6498" w:rsidP="00DE649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E649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</w:tr>
      <w:tr w:rsidR="00DE6498" w:rsidRPr="00DE6498" w14:paraId="09AB22C1" w14:textId="77777777" w:rsidTr="58F80267">
        <w:tc>
          <w:tcPr>
            <w:tcW w:w="1525" w:type="pct"/>
            <w:shd w:val="clear" w:color="auto" w:fill="FFFFFF" w:themeFill="background1"/>
          </w:tcPr>
          <w:p w14:paraId="389E0B26" w14:textId="18D55BB2" w:rsidR="00DE6498" w:rsidRPr="00DE6498" w:rsidRDefault="6E7D5952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 xml:space="preserve">Servidor </w:t>
            </w:r>
          </w:p>
        </w:tc>
        <w:tc>
          <w:tcPr>
            <w:tcW w:w="3475" w:type="pct"/>
            <w:shd w:val="clear" w:color="auto" w:fill="FFFFFF" w:themeFill="background1"/>
          </w:tcPr>
          <w:p w14:paraId="221E90F1" w14:textId="11E27B2C" w:rsidR="00DE6498" w:rsidRPr="00DE6498" w:rsidRDefault="6E7D5952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 xml:space="preserve">Servidor e o componente </w:t>
            </w:r>
            <w:bookmarkStart w:id="27" w:name="_Int_e3apcI30"/>
            <w:r w:rsidRPr="58F80267">
              <w:rPr>
                <w:rFonts w:ascii="Arial" w:hAnsi="Arial" w:cs="Arial"/>
                <w:sz w:val="20"/>
                <w:szCs w:val="20"/>
              </w:rPr>
              <w:t>onde</w:t>
            </w:r>
            <w:bookmarkEnd w:id="27"/>
            <w:r w:rsidRPr="58F80267">
              <w:rPr>
                <w:rFonts w:ascii="Arial" w:hAnsi="Arial" w:cs="Arial"/>
                <w:sz w:val="20"/>
                <w:szCs w:val="20"/>
              </w:rPr>
              <w:t xml:space="preserve"> a gente extrai os dados do cliente.</w:t>
            </w:r>
          </w:p>
        </w:tc>
      </w:tr>
      <w:tr w:rsidR="00DE6498" w:rsidRPr="00DE6498" w14:paraId="10F28D67" w14:textId="77777777" w:rsidTr="58F80267">
        <w:tc>
          <w:tcPr>
            <w:tcW w:w="1525" w:type="pct"/>
            <w:shd w:val="clear" w:color="auto" w:fill="FFFFFF" w:themeFill="background1"/>
          </w:tcPr>
          <w:p w14:paraId="0560F83F" w14:textId="7458C775" w:rsidR="00DE6498" w:rsidRPr="00DE6498" w:rsidRDefault="6E7D5952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Computador com Linux</w:t>
            </w:r>
          </w:p>
        </w:tc>
        <w:tc>
          <w:tcPr>
            <w:tcW w:w="3475" w:type="pct"/>
            <w:shd w:val="clear" w:color="auto" w:fill="FFFFFF" w:themeFill="background1"/>
          </w:tcPr>
          <w:p w14:paraId="742029DA" w14:textId="5A350F0A" w:rsidR="00DE6498" w:rsidRPr="00DE6498" w:rsidRDefault="6E7D5952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E o local onde está rodando a virtualização do sistema</w:t>
            </w:r>
          </w:p>
        </w:tc>
      </w:tr>
      <w:tr w:rsidR="58F80267" w14:paraId="1C731008" w14:textId="77777777" w:rsidTr="58F80267">
        <w:tc>
          <w:tcPr>
            <w:tcW w:w="2894" w:type="dxa"/>
            <w:shd w:val="clear" w:color="auto" w:fill="FFFFFF" w:themeFill="background1"/>
          </w:tcPr>
          <w:p w14:paraId="700589C4" w14:textId="76D5051C" w:rsidR="6E7D5952" w:rsidRDefault="6E7D5952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SQL Nuvem</w:t>
            </w:r>
          </w:p>
        </w:tc>
        <w:tc>
          <w:tcPr>
            <w:tcW w:w="6593" w:type="dxa"/>
            <w:shd w:val="clear" w:color="auto" w:fill="FFFFFF" w:themeFill="background1"/>
          </w:tcPr>
          <w:p w14:paraId="0AE39CE6" w14:textId="37B8E1AD" w:rsidR="6E7D5952" w:rsidRDefault="6E7D5952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E indicando onde estamos guardando os dados do cliente e como vamos apresentar os dados na dashboard abaixo.</w:t>
            </w:r>
          </w:p>
        </w:tc>
      </w:tr>
    </w:tbl>
    <w:p w14:paraId="7FF0B6E1" w14:textId="10273C79" w:rsidR="58F80267" w:rsidRDefault="58F80267"/>
    <w:p w14:paraId="1467B658" w14:textId="5D858F50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6449721" w14:textId="4604D6D0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DF65CEB" w14:textId="7B762A92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41B2502" w14:textId="73D668C4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8BB694" w14:textId="4E085CBC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C928308" w14:textId="1D04E088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AA96660" w14:textId="6736A0DD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5E2204D" w14:textId="2718034B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422F9A2" w14:textId="229FB43A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9776A24" w14:textId="7D6490FF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F3517D2" w14:textId="212AC2DA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9A52CCC" w14:textId="59138AE7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73FEE9A" w14:textId="62C7DC2E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269C90" w14:textId="3316958A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8154F3D" w14:textId="7515D147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A9DEA6" w14:textId="6C875EA3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455DEAA" w14:textId="5230A9BD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B52AA9E" w14:textId="1BADC491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F58A496" w14:textId="57B0978F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2A6AEB2" w14:textId="09A5F02C" w:rsidR="58F80267" w:rsidRDefault="58F80267" w:rsidP="58F802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7FF8F34" w14:textId="6A5533FE" w:rsidR="00DE6498" w:rsidRPr="00DE6498" w:rsidRDefault="00DE6498" w:rsidP="009978D9">
      <w:pPr>
        <w:pStyle w:val="Ttulo1"/>
      </w:pPr>
      <w:bookmarkStart w:id="28" w:name="_Toc239163599"/>
      <w:bookmarkStart w:id="29" w:name="_Toc239759224"/>
      <w:r>
        <w:lastRenderedPageBreak/>
        <w:t xml:space="preserve"> </w:t>
      </w:r>
      <w:bookmarkStart w:id="30" w:name="_Toc119062106"/>
      <w:r>
        <w:t>(Modelo de Dados)</w:t>
      </w:r>
      <w:bookmarkEnd w:id="28"/>
      <w:bookmarkEnd w:id="29"/>
      <w:bookmarkEnd w:id="30"/>
    </w:p>
    <w:p w14:paraId="151DE93D" w14:textId="02E3A437" w:rsidR="00DE6498" w:rsidRDefault="00DE6498" w:rsidP="58F80267">
      <w:pPr>
        <w:pStyle w:val="Ttulo2"/>
      </w:pPr>
      <w:bookmarkStart w:id="31" w:name="_Toc239163600"/>
      <w:bookmarkStart w:id="32" w:name="_Toc239759225"/>
      <w:bookmarkStart w:id="33" w:name="_Toc119062107"/>
      <w:r>
        <w:t>Diagrama Relacional</w:t>
      </w:r>
      <w:bookmarkEnd w:id="31"/>
      <w:bookmarkEnd w:id="32"/>
      <w:bookmarkEnd w:id="33"/>
    </w:p>
    <w:p w14:paraId="5AEE077A" w14:textId="32324D10" w:rsidR="30C5D95B" w:rsidRDefault="30C5D95B" w:rsidP="58F80267">
      <w:r>
        <w:rPr>
          <w:noProof/>
        </w:rPr>
        <w:drawing>
          <wp:inline distT="0" distB="0" distL="0" distR="0" wp14:anchorId="2FBBC93D" wp14:editId="236138AE">
            <wp:extent cx="3932650" cy="2392362"/>
            <wp:effectExtent l="0" t="0" r="0" b="0"/>
            <wp:docPr id="365754617" name="Imagem 36575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50" cy="23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D5F0" w14:textId="4F173D7E" w:rsidR="58F80267" w:rsidRDefault="58F80267" w:rsidP="58F80267"/>
    <w:p w14:paraId="71F0EE8B" w14:textId="1C95BD2D" w:rsidR="00DE6498" w:rsidRPr="00DE6498" w:rsidRDefault="1F50CA5D" w:rsidP="009978D9">
      <w:pPr>
        <w:pStyle w:val="Ttulo2"/>
      </w:pPr>
      <w:bookmarkStart w:id="34" w:name="_Toc239163601"/>
      <w:bookmarkStart w:id="35" w:name="_Toc239759226"/>
      <w:bookmarkStart w:id="36" w:name="_Toc119062108"/>
      <w:r>
        <w:t xml:space="preserve"> </w:t>
      </w:r>
      <w:r w:rsidR="00DE6498">
        <w:t>Detalhamento do Diagrama Relacional</w:t>
      </w:r>
      <w:bookmarkEnd w:id="34"/>
      <w:bookmarkEnd w:id="35"/>
      <w:r w:rsidR="0066778C">
        <w:t xml:space="preserve"> – Dicionario de Dados</w:t>
      </w:r>
      <w:bookmarkEnd w:id="36"/>
    </w:p>
    <w:tbl>
      <w:tblPr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6732"/>
      </w:tblGrid>
      <w:tr w:rsidR="00DE6498" w:rsidRPr="00DE6498" w14:paraId="402FDB4F" w14:textId="77777777" w:rsidTr="58F80267">
        <w:tc>
          <w:tcPr>
            <w:tcW w:w="2894" w:type="dxa"/>
            <w:shd w:val="clear" w:color="auto" w:fill="004B8D"/>
            <w:vAlign w:val="center"/>
          </w:tcPr>
          <w:p w14:paraId="4A752953" w14:textId="77777777" w:rsidR="00DE6498" w:rsidRPr="00DE6498" w:rsidRDefault="00DE6498" w:rsidP="00DE649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E649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Objeto</w:t>
            </w:r>
          </w:p>
        </w:tc>
        <w:tc>
          <w:tcPr>
            <w:tcW w:w="6732" w:type="dxa"/>
            <w:shd w:val="clear" w:color="auto" w:fill="004B8D"/>
          </w:tcPr>
          <w:p w14:paraId="0BBF2D0C" w14:textId="77777777" w:rsidR="00DE6498" w:rsidRPr="00DE6498" w:rsidRDefault="00DE6498" w:rsidP="00DE649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E649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</w:tr>
      <w:tr w:rsidR="00DE6498" w:rsidRPr="00DE6498" w14:paraId="25BBFE79" w14:textId="77777777" w:rsidTr="58F80267">
        <w:tc>
          <w:tcPr>
            <w:tcW w:w="2894" w:type="dxa"/>
            <w:shd w:val="clear" w:color="auto" w:fill="FFFFFF" w:themeFill="background1"/>
          </w:tcPr>
          <w:p w14:paraId="06FD3726" w14:textId="56121E01" w:rsidR="00DE6498" w:rsidRPr="00DE6498" w:rsidRDefault="3F885EBC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Perfil</w:t>
            </w:r>
          </w:p>
        </w:tc>
        <w:tc>
          <w:tcPr>
            <w:tcW w:w="6732" w:type="dxa"/>
            <w:shd w:val="clear" w:color="auto" w:fill="FFFFFF" w:themeFill="background1"/>
          </w:tcPr>
          <w:p w14:paraId="3B39714A" w14:textId="7276C27F" w:rsidR="00DE6498" w:rsidRPr="00DE6498" w:rsidRDefault="3F885EBC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Tabela Perfil guarda o nivel de acesso do usuário.</w:t>
            </w:r>
          </w:p>
        </w:tc>
      </w:tr>
      <w:tr w:rsidR="00DE6498" w:rsidRPr="00DE6498" w14:paraId="5D87DA3D" w14:textId="77777777" w:rsidTr="58F80267">
        <w:tc>
          <w:tcPr>
            <w:tcW w:w="2894" w:type="dxa"/>
            <w:shd w:val="clear" w:color="auto" w:fill="FFFFFF" w:themeFill="background1"/>
          </w:tcPr>
          <w:p w14:paraId="46099FD7" w14:textId="09F0147C" w:rsidR="00DE6498" w:rsidRPr="00DE6498" w:rsidRDefault="3F885EBC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 xml:space="preserve">Usuário </w:t>
            </w:r>
          </w:p>
          <w:p w14:paraId="381E3296" w14:textId="48CE574C" w:rsidR="00DE6498" w:rsidRPr="00DE6498" w:rsidRDefault="00DE649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2" w:type="dxa"/>
            <w:shd w:val="clear" w:color="auto" w:fill="FFFFFF" w:themeFill="background1"/>
          </w:tcPr>
          <w:p w14:paraId="79877B08" w14:textId="068E4811" w:rsidR="00DE6498" w:rsidRPr="00DE6498" w:rsidRDefault="3F885EBC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Tabela Usuário guarda as informações bases, o nível de acesso e a empresa</w:t>
            </w:r>
            <w:r w:rsidR="63621AC8" w:rsidRPr="58F802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58F80267" w14:paraId="61B13247" w14:textId="77777777" w:rsidTr="58F80267">
        <w:tc>
          <w:tcPr>
            <w:tcW w:w="2894" w:type="dxa"/>
            <w:shd w:val="clear" w:color="auto" w:fill="FFFFFF" w:themeFill="background1"/>
          </w:tcPr>
          <w:p w14:paraId="62636007" w14:textId="26D3B2CA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732" w:type="dxa"/>
            <w:shd w:val="clear" w:color="auto" w:fill="FFFFFF" w:themeFill="background1"/>
          </w:tcPr>
          <w:p w14:paraId="01D556C3" w14:textId="313D1100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 xml:space="preserve">Tabela Empresa guarda informações </w:t>
            </w:r>
            <w:bookmarkStart w:id="37" w:name="_Int_3sMonb0a"/>
            <w:r w:rsidRPr="58F80267">
              <w:rPr>
                <w:rFonts w:ascii="Arial" w:hAnsi="Arial" w:cs="Arial"/>
                <w:sz w:val="20"/>
                <w:szCs w:val="20"/>
              </w:rPr>
              <w:t>jurídicas</w:t>
            </w:r>
            <w:bookmarkEnd w:id="37"/>
            <w:r w:rsidRPr="58F80267">
              <w:rPr>
                <w:rFonts w:ascii="Arial" w:hAnsi="Arial" w:cs="Arial"/>
                <w:sz w:val="20"/>
                <w:szCs w:val="20"/>
              </w:rPr>
              <w:t xml:space="preserve"> e seu plano.</w:t>
            </w:r>
          </w:p>
        </w:tc>
      </w:tr>
      <w:tr w:rsidR="58F80267" w14:paraId="00A7DC5F" w14:textId="77777777" w:rsidTr="58F80267">
        <w:tc>
          <w:tcPr>
            <w:tcW w:w="2894" w:type="dxa"/>
            <w:shd w:val="clear" w:color="auto" w:fill="FFFFFF" w:themeFill="background1"/>
          </w:tcPr>
          <w:p w14:paraId="504A1550" w14:textId="6ECF10F2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Torre</w:t>
            </w:r>
          </w:p>
        </w:tc>
        <w:tc>
          <w:tcPr>
            <w:tcW w:w="6732" w:type="dxa"/>
            <w:shd w:val="clear" w:color="auto" w:fill="FFFFFF" w:themeFill="background1"/>
          </w:tcPr>
          <w:p w14:paraId="74511F38" w14:textId="18E2EF0B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Tabela Torre guarda informações de sistema e componentes.</w:t>
            </w:r>
          </w:p>
        </w:tc>
      </w:tr>
      <w:tr w:rsidR="58F80267" w14:paraId="428742AC" w14:textId="77777777" w:rsidTr="58F80267">
        <w:tc>
          <w:tcPr>
            <w:tcW w:w="2894" w:type="dxa"/>
            <w:shd w:val="clear" w:color="auto" w:fill="FFFFFF" w:themeFill="background1"/>
          </w:tcPr>
          <w:p w14:paraId="0A85D0BA" w14:textId="75EB0AE7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Torre_Componente</w:t>
            </w:r>
          </w:p>
        </w:tc>
        <w:tc>
          <w:tcPr>
            <w:tcW w:w="6732" w:type="dxa"/>
            <w:shd w:val="clear" w:color="auto" w:fill="FFFFFF" w:themeFill="background1"/>
          </w:tcPr>
          <w:p w14:paraId="6A29ED90" w14:textId="52F53D0D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Tabela Torre_Componentes é uma tabela para conexão de uso técnica.</w:t>
            </w:r>
          </w:p>
        </w:tc>
      </w:tr>
      <w:tr w:rsidR="58F80267" w14:paraId="4CBF4961" w14:textId="77777777" w:rsidTr="58F80267">
        <w:tc>
          <w:tcPr>
            <w:tcW w:w="2894" w:type="dxa"/>
            <w:shd w:val="clear" w:color="auto" w:fill="FFFFFF" w:themeFill="background1"/>
          </w:tcPr>
          <w:p w14:paraId="4539FF6C" w14:textId="7DC36B59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Componentes</w:t>
            </w:r>
          </w:p>
        </w:tc>
        <w:tc>
          <w:tcPr>
            <w:tcW w:w="6732" w:type="dxa"/>
            <w:shd w:val="clear" w:color="auto" w:fill="FFFFFF" w:themeFill="background1"/>
          </w:tcPr>
          <w:p w14:paraId="2258E52A" w14:textId="0E8B1801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Tabela Componente contém os componentes que podem ser monitorados.</w:t>
            </w:r>
          </w:p>
        </w:tc>
      </w:tr>
      <w:tr w:rsidR="58F80267" w14:paraId="3C627346" w14:textId="77777777" w:rsidTr="58F80267">
        <w:tc>
          <w:tcPr>
            <w:tcW w:w="2894" w:type="dxa"/>
            <w:shd w:val="clear" w:color="auto" w:fill="FFFFFF" w:themeFill="background1"/>
          </w:tcPr>
          <w:p w14:paraId="48346C55" w14:textId="4E6AB8A4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Leitura</w:t>
            </w:r>
          </w:p>
        </w:tc>
        <w:tc>
          <w:tcPr>
            <w:tcW w:w="6732" w:type="dxa"/>
            <w:shd w:val="clear" w:color="auto" w:fill="FFFFFF" w:themeFill="background1"/>
          </w:tcPr>
          <w:p w14:paraId="13BA4F5F" w14:textId="5A8F89F2" w:rsidR="63621AC8" w:rsidRDefault="63621AC8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58F80267">
              <w:rPr>
                <w:rFonts w:ascii="Arial" w:hAnsi="Arial" w:cs="Arial"/>
                <w:sz w:val="20"/>
                <w:szCs w:val="20"/>
              </w:rPr>
              <w:t>Tabela Leitura contém as informações de leituras de componentes.</w:t>
            </w:r>
          </w:p>
        </w:tc>
      </w:tr>
    </w:tbl>
    <w:p w14:paraId="3D2DA730" w14:textId="377FE29E" w:rsidR="58F80267" w:rsidRDefault="58F80267" w:rsidP="7564EBC8">
      <w:pPr>
        <w:spacing w:line="276" w:lineRule="auto"/>
      </w:pPr>
    </w:p>
    <w:p w14:paraId="26537A12" w14:textId="6282A2DC" w:rsidR="58F80267" w:rsidRDefault="58F80267" w:rsidP="58F80267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BFFD559" w14:textId="6A444C56" w:rsidR="58F80267" w:rsidRDefault="58F80267" w:rsidP="58F80267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AC35A88" w14:textId="470A27FD" w:rsidR="002A2F47" w:rsidRDefault="002A2F47" w:rsidP="009978D9">
      <w:pPr>
        <w:pStyle w:val="Ttulo1"/>
      </w:pPr>
      <w:bookmarkStart w:id="38" w:name="_Toc119062110"/>
      <w:bookmarkStart w:id="39" w:name="_Toc239163603"/>
      <w:bookmarkStart w:id="40" w:name="_Toc239759228"/>
      <w:bookmarkStart w:id="41" w:name="_Toc231968329"/>
      <w:r>
        <w:t>Req</w:t>
      </w:r>
      <w:r w:rsidR="001D308D">
        <w:t>uisitos não Funcionais</w:t>
      </w:r>
      <w:bookmarkEnd w:id="38"/>
      <w:r w:rsidR="001D308D">
        <w:t xml:space="preserve"> </w:t>
      </w:r>
    </w:p>
    <w:p w14:paraId="34F46D55" w14:textId="458489B1" w:rsidR="2F200C30" w:rsidRDefault="2F200C30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</w:t>
      </w:r>
      <w:r w:rsidR="32B48C77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N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F 1.</w:t>
      </w:r>
      <w:r w:rsidR="10C07416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0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</w:t>
      </w:r>
      <w:r w:rsidR="3AD02492" w:rsidRPr="58F80267">
        <w:rPr>
          <w:rFonts w:ascii="Arial" w:hAnsi="Arial" w:cs="Arial"/>
          <w:color w:val="002060"/>
          <w:sz w:val="20"/>
          <w:szCs w:val="20"/>
        </w:rPr>
        <w:t>deve ser Windows a partir do server 2008 ou Linux a partir da versão 17.0 até 20.04</w:t>
      </w:r>
      <w:r w:rsidR="7DD5EF9A" w:rsidRPr="58F80267">
        <w:rPr>
          <w:rFonts w:ascii="Arial" w:hAnsi="Arial" w:cs="Arial"/>
          <w:color w:val="002060"/>
          <w:sz w:val="20"/>
          <w:szCs w:val="20"/>
        </w:rPr>
        <w:t xml:space="preserve"> para o funcionamento da aplicação de extração de dados em python.</w:t>
      </w:r>
      <w:r w:rsidR="3AD02492"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</w:p>
    <w:p w14:paraId="5E33588C" w14:textId="65BD1CA6" w:rsidR="30AEDBEA" w:rsidRDefault="30AEDBEA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&lt;RNF 1.1&gt;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ambiente pode ser Web, Desktop ou Mobile para poder utilizar o sistema de monitoramento </w:t>
      </w:r>
      <w:bookmarkStart w:id="42" w:name="_Int_k9rMazPq"/>
      <w:r w:rsidR="75BA577F" w:rsidRPr="58F80267">
        <w:rPr>
          <w:rFonts w:ascii="Arial" w:hAnsi="Arial" w:cs="Arial"/>
          <w:color w:val="002060"/>
          <w:sz w:val="20"/>
          <w:szCs w:val="20"/>
        </w:rPr>
        <w:t>disponível</w:t>
      </w:r>
      <w:bookmarkEnd w:id="42"/>
      <w:r w:rsidRPr="58F80267">
        <w:rPr>
          <w:rFonts w:ascii="Arial" w:hAnsi="Arial" w:cs="Arial"/>
          <w:color w:val="002060"/>
          <w:sz w:val="20"/>
          <w:szCs w:val="20"/>
        </w:rPr>
        <w:t xml:space="preserve"> no site da MoniT</w:t>
      </w:r>
      <w:r w:rsidR="2F1DC0B1" w:rsidRPr="58F80267">
        <w:rPr>
          <w:rFonts w:ascii="Arial" w:hAnsi="Arial" w:cs="Arial"/>
          <w:color w:val="002060"/>
          <w:sz w:val="20"/>
          <w:szCs w:val="20"/>
        </w:rPr>
        <w:t>oll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. </w:t>
      </w:r>
    </w:p>
    <w:p w14:paraId="765BA001" w14:textId="02DABB1A" w:rsidR="30AEDBEA" w:rsidRDefault="30AEDBEA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&lt;RNF 1.</w:t>
      </w:r>
      <w:r w:rsidR="1CCBD116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2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="148E0646" w:rsidRPr="58F80267">
        <w:rPr>
          <w:rFonts w:ascii="Arial" w:hAnsi="Arial" w:cs="Arial"/>
          <w:color w:val="002060"/>
          <w:sz w:val="20"/>
          <w:szCs w:val="20"/>
        </w:rPr>
        <w:t>O sistema deve ser feito em HTML5, CSS e Python com dados guardado na nuvem da Microsoft Azure</w:t>
      </w:r>
      <w:r w:rsidRPr="58F80267">
        <w:rPr>
          <w:rFonts w:ascii="Arial" w:hAnsi="Arial" w:cs="Arial"/>
          <w:color w:val="002060"/>
          <w:sz w:val="20"/>
          <w:szCs w:val="20"/>
        </w:rPr>
        <w:t>.</w:t>
      </w:r>
    </w:p>
    <w:p w14:paraId="5DE3D53F" w14:textId="6D35C358" w:rsidR="3C7AD4CC" w:rsidRDefault="3C7AD4CC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&lt;RNF 1.</w:t>
      </w:r>
      <w:r w:rsidR="730421E2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3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</w:t>
      </w:r>
      <w:r w:rsidR="26D754F4" w:rsidRPr="58F80267">
        <w:rPr>
          <w:rFonts w:ascii="Arial" w:hAnsi="Arial" w:cs="Arial"/>
          <w:color w:val="002060"/>
          <w:sz w:val="20"/>
          <w:szCs w:val="20"/>
        </w:rPr>
        <w:t xml:space="preserve">contém </w:t>
      </w:r>
      <w:r w:rsidRPr="58F80267">
        <w:rPr>
          <w:rFonts w:ascii="Arial" w:hAnsi="Arial" w:cs="Arial"/>
          <w:color w:val="002060"/>
          <w:sz w:val="20"/>
          <w:szCs w:val="20"/>
        </w:rPr>
        <w:t>uma combo de selecionar o servidor a ser monitorado, uma aba para monitoramento da dashboard,</w:t>
      </w:r>
      <w:r w:rsidR="2E7CD86F" w:rsidRPr="58F80267">
        <w:rPr>
          <w:rFonts w:ascii="Arial" w:hAnsi="Arial" w:cs="Arial"/>
          <w:color w:val="002060"/>
          <w:sz w:val="20"/>
          <w:szCs w:val="20"/>
        </w:rPr>
        <w:t xml:space="preserve"> uma aba para adicionar novos usuários da mesma empresa</w:t>
      </w:r>
      <w:r w:rsidRPr="58F80267">
        <w:rPr>
          <w:rFonts w:ascii="Arial" w:hAnsi="Arial" w:cs="Arial"/>
          <w:color w:val="002060"/>
          <w:sz w:val="20"/>
          <w:szCs w:val="20"/>
        </w:rPr>
        <w:t>.</w:t>
      </w:r>
    </w:p>
    <w:p w14:paraId="315DB6C1" w14:textId="11F1ADC2" w:rsidR="03C5EEAD" w:rsidRDefault="03C5EEAD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  <w:r w:rsidRPr="58F80267">
        <w:rPr>
          <w:rFonts w:ascii="Arial" w:hAnsi="Arial" w:cs="Arial"/>
          <w:b/>
          <w:bCs/>
          <w:color w:val="002060"/>
          <w:sz w:val="20"/>
          <w:szCs w:val="20"/>
        </w:rPr>
        <w:t>Requisito: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&lt;RNF 1.</w:t>
      </w:r>
      <w:r w:rsidR="693A9844"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4</w:t>
      </w:r>
      <w:r w:rsidRPr="58F80267">
        <w:rPr>
          <w:rStyle w:val="nfase"/>
          <w:rFonts w:ascii="Arial" w:eastAsia="Calibri" w:hAnsi="Arial" w:cs="Arial"/>
          <w:color w:val="002060"/>
          <w:sz w:val="20"/>
          <w:szCs w:val="20"/>
        </w:rPr>
        <w:t>&gt; -</w:t>
      </w:r>
      <w:r w:rsidRPr="58F80267">
        <w:rPr>
          <w:rFonts w:ascii="Arial" w:hAnsi="Arial" w:cs="Arial"/>
          <w:color w:val="002060"/>
          <w:sz w:val="20"/>
          <w:szCs w:val="20"/>
        </w:rPr>
        <w:t xml:space="preserve"> O sistema </w:t>
      </w:r>
      <w:r w:rsidR="2D7BA489" w:rsidRPr="58F80267">
        <w:rPr>
          <w:rFonts w:ascii="Arial" w:hAnsi="Arial" w:cs="Arial"/>
          <w:color w:val="002060"/>
          <w:sz w:val="20"/>
          <w:szCs w:val="20"/>
        </w:rPr>
        <w:t>contém um controle de acessos de funcionários e restrições de acesso para determinados perfis de usuários.</w:t>
      </w:r>
    </w:p>
    <w:p w14:paraId="0119885A" w14:textId="2B75F8B5" w:rsidR="58F80267" w:rsidRDefault="58F80267" w:rsidP="58F80267">
      <w:pPr>
        <w:spacing w:line="276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p w14:paraId="7FAE5208" w14:textId="112DCA74" w:rsidR="001D308D" w:rsidRPr="00DE6498" w:rsidRDefault="00C16E63" w:rsidP="001D308D">
      <w:pPr>
        <w:pStyle w:val="Ttulo2"/>
        <w:tabs>
          <w:tab w:val="num" w:pos="502"/>
        </w:tabs>
        <w:ind w:left="502" w:hanging="360"/>
      </w:pPr>
      <w:bookmarkStart w:id="43" w:name="_Toc119062113"/>
      <w:r>
        <w:t xml:space="preserve">Detalhamentos </w:t>
      </w:r>
      <w:r w:rsidR="001D308D">
        <w:t>requisitos não funcionais</w:t>
      </w:r>
      <w:bookmarkEnd w:id="43"/>
    </w:p>
    <w:p w14:paraId="5319A0B5" w14:textId="2D403B6B" w:rsidR="001D308D" w:rsidRDefault="001D308D" w:rsidP="001D308D">
      <w:pPr>
        <w:rPr>
          <w:lang w:eastAsia="en-US"/>
        </w:rPr>
      </w:pPr>
    </w:p>
    <w:p w14:paraId="01A86EDC" w14:textId="05A638DB" w:rsidR="00DE6498" w:rsidRPr="00DE6498" w:rsidRDefault="7C09F072" w:rsidP="001D308D">
      <w:pPr>
        <w:pStyle w:val="Ttulo2"/>
      </w:pPr>
      <w:bookmarkStart w:id="44" w:name="_Toc119062114"/>
      <w:r>
        <w:t xml:space="preserve"> </w:t>
      </w:r>
      <w:r w:rsidR="00DE6498">
        <w:t>Considerações Quanto a Segurança</w:t>
      </w:r>
      <w:bookmarkEnd w:id="39"/>
      <w:bookmarkEnd w:id="40"/>
      <w:bookmarkEnd w:id="44"/>
      <w:r w:rsidR="0066778C">
        <w:t xml:space="preserve"> </w:t>
      </w:r>
    </w:p>
    <w:p w14:paraId="19EF0804" w14:textId="2B3CF14E" w:rsidR="0B19156B" w:rsidRDefault="0B19156B" w:rsidP="58F80267">
      <w:pPr>
        <w:spacing w:line="276" w:lineRule="auto"/>
        <w:ind w:left="142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O sistema</w:t>
      </w:r>
      <w:r w:rsidR="0D3B2431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</w:t>
      </w:r>
      <w:r w:rsidR="2AB57A3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contém as informações guardadas na nuvem da azure </w:t>
      </w:r>
      <w:r w:rsidR="106E8334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M</w:t>
      </w:r>
      <w:r w:rsidR="2AB57A37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icrosoft uma das soluções de dados mais usadas no mercado com um s</w:t>
      </w:r>
      <w:r w:rsidR="13785AEC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istema de segurança confiável e recomendada</w:t>
      </w:r>
      <w:r w:rsidR="2B90D3A0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.</w:t>
      </w:r>
    </w:p>
    <w:p w14:paraId="310845D6" w14:textId="60282298" w:rsidR="58F80267" w:rsidRDefault="58F80267" w:rsidP="58F80267">
      <w:pPr>
        <w:spacing w:line="276" w:lineRule="auto"/>
        <w:ind w:left="142"/>
        <w:jc w:val="both"/>
        <w:rPr>
          <w:rFonts w:ascii="Arial" w:hAnsi="Arial" w:cs="Arial"/>
          <w:sz w:val="20"/>
          <w:szCs w:val="20"/>
        </w:rPr>
      </w:pPr>
    </w:p>
    <w:p w14:paraId="35B1A4D8" w14:textId="395DE769" w:rsidR="00DE6498" w:rsidRPr="00DE6498" w:rsidRDefault="25F99CFE" w:rsidP="009978D9">
      <w:pPr>
        <w:pStyle w:val="Ttulo2"/>
      </w:pPr>
      <w:bookmarkStart w:id="45" w:name="_Toc239163604"/>
      <w:bookmarkStart w:id="46" w:name="_Toc239759229"/>
      <w:bookmarkStart w:id="47" w:name="_Toc119062115"/>
      <w:r>
        <w:t xml:space="preserve"> </w:t>
      </w:r>
      <w:r w:rsidR="00DE6498">
        <w:t>Método de Autenticação</w:t>
      </w:r>
      <w:bookmarkEnd w:id="45"/>
      <w:bookmarkEnd w:id="46"/>
      <w:bookmarkEnd w:id="47"/>
      <w:r w:rsidR="0066778C">
        <w:t xml:space="preserve"> </w:t>
      </w:r>
    </w:p>
    <w:p w14:paraId="7B0DD1C7" w14:textId="5D02212A" w:rsidR="00DE6498" w:rsidRPr="00DE6498" w:rsidRDefault="2215AFFA" w:rsidP="58F80267">
      <w:pPr>
        <w:spacing w:line="276" w:lineRule="auto"/>
        <w:ind w:left="142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O </w:t>
      </w:r>
      <w:r w:rsidR="13458B21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sistema faz uma validação no back-end através de um select no banco de dados que extrai o nivel de acesso do usuário que está efetuando o login no site, juntamente com o nivel “administração do usuário em relação a empresa”, caso seja um Adm ele poderá efetuar cadastros de mais usuários já contendo a identificação de empresa de usuário</w:t>
      </w:r>
      <w:r w:rsidR="7A0941DE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caso não ele não terá está opção habilitada.</w:t>
      </w:r>
    </w:p>
    <w:p w14:paraId="6D7B6190" w14:textId="7D4F6649" w:rsidR="58F80267" w:rsidRDefault="58F80267" w:rsidP="58F80267">
      <w:pPr>
        <w:spacing w:line="276" w:lineRule="auto"/>
        <w:ind w:left="142"/>
        <w:jc w:val="both"/>
        <w:rPr>
          <w:rFonts w:ascii="Arial" w:hAnsi="Arial" w:cs="Arial"/>
          <w:sz w:val="20"/>
          <w:szCs w:val="20"/>
        </w:rPr>
      </w:pPr>
    </w:p>
    <w:p w14:paraId="5C35A665" w14:textId="18B21898" w:rsidR="00DE6498" w:rsidRPr="00DE6498" w:rsidRDefault="02DF4F81" w:rsidP="009978D9">
      <w:pPr>
        <w:pStyle w:val="Ttulo2"/>
      </w:pPr>
      <w:bookmarkStart w:id="48" w:name="_Toc239163605"/>
      <w:bookmarkStart w:id="49" w:name="_Toc239759230"/>
      <w:bookmarkStart w:id="50" w:name="_Toc119062116"/>
      <w:r>
        <w:t xml:space="preserve"> </w:t>
      </w:r>
      <w:r w:rsidR="00DE6498">
        <w:t xml:space="preserve">Características </w:t>
      </w:r>
      <w:r w:rsidR="0066778C">
        <w:t>de Plataforma</w:t>
      </w:r>
      <w:r w:rsidR="00DE6498">
        <w:t xml:space="preserve"> </w:t>
      </w:r>
      <w:bookmarkEnd w:id="48"/>
      <w:bookmarkEnd w:id="49"/>
      <w:r w:rsidR="0066778C">
        <w:t>– Requisitos não funcionais</w:t>
      </w:r>
      <w:bookmarkEnd w:id="50"/>
    </w:p>
    <w:p w14:paraId="113D4823" w14:textId="73673F0B" w:rsidR="00DE6498" w:rsidRDefault="00DE6498" w:rsidP="58F80267">
      <w:pPr>
        <w:spacing w:line="276" w:lineRule="auto"/>
        <w:ind w:left="142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Portas de comunicação são </w:t>
      </w:r>
      <w:r w:rsidR="2317980C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redes Wifi e portas fisicas Ethernet.</w:t>
      </w:r>
    </w:p>
    <w:p w14:paraId="77051937" w14:textId="77777777" w:rsidR="00DE6498" w:rsidRPr="00DE6498" w:rsidRDefault="00DE6498" w:rsidP="00DE6498">
      <w:pPr>
        <w:spacing w:line="276" w:lineRule="auto"/>
        <w:ind w:left="360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</w:p>
    <w:p w14:paraId="19A53D28" w14:textId="1103010A" w:rsidR="00DE6498" w:rsidRPr="00DE6498" w:rsidRDefault="2317980C" w:rsidP="001D308D">
      <w:pPr>
        <w:pStyle w:val="Ttulo2"/>
      </w:pPr>
      <w:bookmarkStart w:id="51" w:name="_Toc239163606"/>
      <w:bookmarkStart w:id="52" w:name="_Toc239759231"/>
      <w:bookmarkStart w:id="53" w:name="_Toc119062117"/>
      <w:r>
        <w:t xml:space="preserve"> </w:t>
      </w:r>
      <w:r w:rsidR="005E141C">
        <w:t xml:space="preserve">Considerações sobre </w:t>
      </w:r>
      <w:r w:rsidR="00DE6498">
        <w:t>Ambientes Necessários</w:t>
      </w:r>
      <w:bookmarkEnd w:id="41"/>
      <w:bookmarkEnd w:id="51"/>
      <w:bookmarkEnd w:id="52"/>
      <w:bookmarkEnd w:id="53"/>
    </w:p>
    <w:p w14:paraId="5D42D3CA" w14:textId="77777777" w:rsidR="00DE6498" w:rsidRPr="00DE6498" w:rsidRDefault="00DE6498" w:rsidP="00DE6498">
      <w:pPr>
        <w:widowControl w:val="0"/>
        <w:numPr>
          <w:ilvl w:val="0"/>
          <w:numId w:val="4"/>
        </w:numPr>
        <w:suppressAutoHyphens/>
        <w:autoSpaceDE w:val="0"/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Servidor de Banco de Dados SQL Server</w:t>
      </w:r>
    </w:p>
    <w:p w14:paraId="03E1AE91" w14:textId="238ED4BB" w:rsidR="11E3B8EA" w:rsidRDefault="11E3B8EA" w:rsidP="58F80267">
      <w:pPr>
        <w:widowControl w:val="0"/>
        <w:numPr>
          <w:ilvl w:val="0"/>
          <w:numId w:val="4"/>
        </w:numPr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Desktop</w:t>
      </w:r>
    </w:p>
    <w:p w14:paraId="2D3526A7" w14:textId="6C22EFFA" w:rsidR="11E3B8EA" w:rsidRDefault="11E3B8EA" w:rsidP="58F80267">
      <w:pPr>
        <w:widowControl w:val="0"/>
        <w:numPr>
          <w:ilvl w:val="0"/>
          <w:numId w:val="4"/>
        </w:numPr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Mobile</w:t>
      </w:r>
    </w:p>
    <w:p w14:paraId="7F790378" w14:textId="11030746" w:rsidR="11E3B8EA" w:rsidRDefault="11E3B8EA" w:rsidP="58F80267">
      <w:pPr>
        <w:widowControl w:val="0"/>
        <w:numPr>
          <w:ilvl w:val="0"/>
          <w:numId w:val="4"/>
        </w:numPr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Servidor</w:t>
      </w:r>
    </w:p>
    <w:p w14:paraId="67C3E1CB" w14:textId="40C5D9AD" w:rsidR="00DE6498" w:rsidRPr="00DE6498" w:rsidRDefault="00DE6498" w:rsidP="00DE6498">
      <w:pPr>
        <w:widowControl w:val="0"/>
        <w:numPr>
          <w:ilvl w:val="1"/>
          <w:numId w:val="7"/>
        </w:numPr>
        <w:suppressAutoHyphens/>
        <w:autoSpaceDE w:val="0"/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Servidor de Aplicação com Microsoft Windows 200</w:t>
      </w:r>
      <w:r w:rsidR="016F52F1"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8</w:t>
      </w: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 Server</w:t>
      </w:r>
    </w:p>
    <w:p w14:paraId="07A52C21" w14:textId="2B5DDD33" w:rsidR="25490EFD" w:rsidRDefault="25490EFD" w:rsidP="58F80267">
      <w:pPr>
        <w:widowControl w:val="0"/>
        <w:numPr>
          <w:ilvl w:val="1"/>
          <w:numId w:val="7"/>
        </w:numPr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 xml:space="preserve">Servidor de Aplicação com Linux Ubuntu Server A partir do 17.0 </w:t>
      </w:r>
    </w:p>
    <w:p w14:paraId="60BA1AC9" w14:textId="77777777" w:rsidR="00DE6498" w:rsidRPr="00DE6498" w:rsidRDefault="00DE6498" w:rsidP="00DE6498">
      <w:pPr>
        <w:widowControl w:val="0"/>
        <w:numPr>
          <w:ilvl w:val="1"/>
          <w:numId w:val="7"/>
        </w:numPr>
        <w:suppressAutoHyphens/>
        <w:autoSpaceDE w:val="0"/>
        <w:spacing w:line="276" w:lineRule="auto"/>
        <w:jc w:val="both"/>
        <w:rPr>
          <w:rStyle w:val="nfase"/>
          <w:rFonts w:ascii="Arial" w:eastAsia="Calibri" w:hAnsi="Arial" w:cs="Arial"/>
          <w:color w:val="0000FF"/>
          <w:sz w:val="20"/>
          <w:szCs w:val="20"/>
        </w:rPr>
      </w:pPr>
      <w:r w:rsidRPr="58F80267">
        <w:rPr>
          <w:rStyle w:val="nfase"/>
          <w:rFonts w:ascii="Arial" w:eastAsia="Calibri" w:hAnsi="Arial" w:cs="Arial"/>
          <w:color w:val="0000FF"/>
          <w:sz w:val="20"/>
          <w:szCs w:val="20"/>
        </w:rPr>
        <w:t>Cliente</w:t>
      </w:r>
    </w:p>
    <w:p w14:paraId="1A8AED56" w14:textId="56F8FC7B" w:rsidR="00DE6498" w:rsidRPr="00DE6498" w:rsidRDefault="45F69C64" w:rsidP="58F80267">
      <w:pPr>
        <w:widowControl w:val="0"/>
        <w:numPr>
          <w:ilvl w:val="2"/>
          <w:numId w:val="8"/>
        </w:numPr>
        <w:suppressAutoHyphens/>
        <w:autoSpaceDE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7564EBC8">
        <w:rPr>
          <w:rStyle w:val="nfase"/>
          <w:rFonts w:ascii="Arial" w:eastAsia="Calibri" w:hAnsi="Arial" w:cs="Arial"/>
          <w:color w:val="0000FF"/>
          <w:sz w:val="20"/>
          <w:szCs w:val="20"/>
        </w:rPr>
        <w:t>Qualquer Browser de escolha do cliente.</w:t>
      </w:r>
    </w:p>
    <w:p w14:paraId="5E548F80" w14:textId="56A85A21" w:rsidR="7564EBC8" w:rsidRDefault="7564EBC8" w:rsidP="7564EBC8">
      <w:pPr>
        <w:widowControl w:val="0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FF9B1C8" w14:textId="01BF44F9" w:rsidR="00DE6498" w:rsidRDefault="00DE6498" w:rsidP="7564EBC8">
      <w:pPr>
        <w:pStyle w:val="Ttulo1"/>
        <w:numPr>
          <w:ilvl w:val="0"/>
          <w:numId w:val="0"/>
        </w:numPr>
        <w:spacing w:line="276" w:lineRule="auto"/>
        <w:rPr>
          <w:rFonts w:eastAsia="Calibri"/>
          <w:i/>
          <w:iCs/>
          <w:color w:val="0000FF"/>
          <w:sz w:val="20"/>
          <w:szCs w:val="20"/>
        </w:rPr>
      </w:pPr>
      <w:bookmarkStart w:id="54" w:name="_Toc239163608"/>
      <w:bookmarkEnd w:id="54"/>
    </w:p>
    <w:p w14:paraId="56B823F8" w14:textId="5E8EB825" w:rsidR="320ADE2F" w:rsidRDefault="320ADE2F" w:rsidP="7564EBC8">
      <w:pPr>
        <w:pStyle w:val="Ttulo1"/>
        <w:spacing w:line="276" w:lineRule="auto"/>
      </w:pPr>
      <w:r>
        <w:t>Referências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3214"/>
        <w:gridCol w:w="4284"/>
      </w:tblGrid>
      <w:tr w:rsidR="00DE6498" w:rsidRPr="00DE6498" w14:paraId="4BCF5378" w14:textId="77777777" w:rsidTr="7564EBC8">
        <w:tc>
          <w:tcPr>
            <w:tcW w:w="1048" w:type="pct"/>
            <w:shd w:val="clear" w:color="auto" w:fill="004B8D"/>
            <w:vAlign w:val="center"/>
          </w:tcPr>
          <w:p w14:paraId="53D1BF5E" w14:textId="56A71731" w:rsidR="00DE6498" w:rsidRPr="00DE6498" w:rsidRDefault="7CF8BE06" w:rsidP="7564EBC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Í</w:t>
            </w:r>
            <w:r w:rsidR="4ACBC2EA"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ndice</w:t>
            </w:r>
          </w:p>
        </w:tc>
        <w:tc>
          <w:tcPr>
            <w:tcW w:w="1694" w:type="pct"/>
            <w:shd w:val="clear" w:color="auto" w:fill="004B8D"/>
            <w:vAlign w:val="center"/>
          </w:tcPr>
          <w:p w14:paraId="30A750F7" w14:textId="6DE075CF" w:rsidR="00DE6498" w:rsidRPr="00DE6498" w:rsidRDefault="00DE6498" w:rsidP="00DE649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="47D3AFA0"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ssunto</w:t>
            </w:r>
          </w:p>
        </w:tc>
        <w:tc>
          <w:tcPr>
            <w:tcW w:w="2258" w:type="pct"/>
            <w:shd w:val="clear" w:color="auto" w:fill="004B8D"/>
          </w:tcPr>
          <w:p w14:paraId="1DD9E914" w14:textId="2EC4DD21" w:rsidR="00DE6498" w:rsidRPr="00DE6498" w:rsidRDefault="47D3AFA0" w:rsidP="7564EBC8">
            <w:pPr>
              <w:spacing w:line="276" w:lineRule="auto"/>
              <w:jc w:val="both"/>
            </w:pPr>
            <w:r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Link</w:t>
            </w:r>
          </w:p>
        </w:tc>
      </w:tr>
      <w:tr w:rsidR="00DE6498" w:rsidRPr="00DE6498" w14:paraId="1DD86EC9" w14:textId="77777777" w:rsidTr="7564EBC8">
        <w:tc>
          <w:tcPr>
            <w:tcW w:w="1048" w:type="pct"/>
            <w:shd w:val="clear" w:color="auto" w:fill="FFFFFF" w:themeFill="background1"/>
          </w:tcPr>
          <w:p w14:paraId="6BC20D11" w14:textId="44C2B92D" w:rsidR="00DE6498" w:rsidRPr="00DE6498" w:rsidRDefault="4A8E9A61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Página 1</w:t>
            </w:r>
          </w:p>
        </w:tc>
        <w:tc>
          <w:tcPr>
            <w:tcW w:w="1694" w:type="pct"/>
            <w:shd w:val="clear" w:color="auto" w:fill="FFFFFF" w:themeFill="background1"/>
          </w:tcPr>
          <w:p w14:paraId="0E7C234A" w14:textId="50FFF7C2" w:rsidR="00DE6498" w:rsidRPr="00DE6498" w:rsidRDefault="29EF4614" w:rsidP="7564EBC8">
            <w:pPr>
              <w:spacing w:line="276" w:lineRule="auto"/>
              <w:jc w:val="both"/>
            </w:pPr>
            <w:r w:rsidRPr="7564EBC8">
              <w:rPr>
                <w:rFonts w:ascii="Arial" w:hAnsi="Arial" w:cs="Arial"/>
                <w:sz w:val="20"/>
                <w:szCs w:val="20"/>
              </w:rPr>
              <w:t>API Python PSUTIL</w:t>
            </w:r>
          </w:p>
        </w:tc>
        <w:tc>
          <w:tcPr>
            <w:tcW w:w="2258" w:type="pct"/>
            <w:shd w:val="clear" w:color="auto" w:fill="FFFFFF" w:themeFill="background1"/>
          </w:tcPr>
          <w:p w14:paraId="4B6286C1" w14:textId="700D64A7" w:rsidR="00DE6498" w:rsidRPr="00DE6498" w:rsidRDefault="29EF4614" w:rsidP="58F8026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https://psutil.readthedocs.io/en/latest/</w:t>
            </w:r>
          </w:p>
        </w:tc>
      </w:tr>
      <w:tr w:rsidR="00DE6498" w:rsidRPr="00DE6498" w14:paraId="23D81871" w14:textId="77777777" w:rsidTr="7564EBC8">
        <w:trPr>
          <w:trHeight w:val="345"/>
        </w:trPr>
        <w:tc>
          <w:tcPr>
            <w:tcW w:w="1048" w:type="pct"/>
            <w:shd w:val="clear" w:color="auto" w:fill="FFFFFF" w:themeFill="background1"/>
          </w:tcPr>
          <w:p w14:paraId="131ED23D" w14:textId="1EDFB490" w:rsidR="00DE6498" w:rsidRPr="00DE6498" w:rsidRDefault="3445928C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Página 1</w:t>
            </w:r>
          </w:p>
        </w:tc>
        <w:tc>
          <w:tcPr>
            <w:tcW w:w="1694" w:type="pct"/>
            <w:shd w:val="clear" w:color="auto" w:fill="FFFFFF" w:themeFill="background1"/>
          </w:tcPr>
          <w:p w14:paraId="20743100" w14:textId="0590736B" w:rsidR="00DE6498" w:rsidRPr="00DE6498" w:rsidRDefault="47E69DDE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Biblioteca PYODBC</w:t>
            </w:r>
          </w:p>
        </w:tc>
        <w:tc>
          <w:tcPr>
            <w:tcW w:w="2258" w:type="pct"/>
            <w:shd w:val="clear" w:color="auto" w:fill="FFFFFF" w:themeFill="background1"/>
          </w:tcPr>
          <w:p w14:paraId="24888160" w14:textId="33961C72" w:rsidR="00DE6498" w:rsidRPr="00DE6498" w:rsidRDefault="47E69DDE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https://pypi.org/project/pyodbc/</w:t>
            </w:r>
          </w:p>
        </w:tc>
      </w:tr>
      <w:tr w:rsidR="7564EBC8" w14:paraId="0772FF9E" w14:textId="77777777" w:rsidTr="7564EBC8">
        <w:trPr>
          <w:trHeight w:val="345"/>
        </w:trPr>
        <w:tc>
          <w:tcPr>
            <w:tcW w:w="1989" w:type="dxa"/>
            <w:shd w:val="clear" w:color="auto" w:fill="FFFFFF" w:themeFill="background1"/>
          </w:tcPr>
          <w:p w14:paraId="1718144E" w14:textId="07DCB2BC" w:rsidR="0F15E3D5" w:rsidRDefault="0F15E3D5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Página 1</w:t>
            </w:r>
          </w:p>
        </w:tc>
        <w:tc>
          <w:tcPr>
            <w:tcW w:w="3214" w:type="dxa"/>
            <w:shd w:val="clear" w:color="auto" w:fill="FFFFFF" w:themeFill="background1"/>
          </w:tcPr>
          <w:p w14:paraId="373D81FD" w14:textId="5E118257" w:rsidR="0F15E3D5" w:rsidRDefault="0F15E3D5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Driver ODBC</w:t>
            </w:r>
          </w:p>
        </w:tc>
        <w:tc>
          <w:tcPr>
            <w:tcW w:w="4284" w:type="dxa"/>
            <w:shd w:val="clear" w:color="auto" w:fill="FFFFFF" w:themeFill="background1"/>
          </w:tcPr>
          <w:p w14:paraId="1DD13FCE" w14:textId="6ABCC80F" w:rsidR="0F15E3D5" w:rsidRDefault="0F15E3D5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https://learn.microsoft.com/pt-br/sql/connect/odbc/download-odbc-driver-for-sql-server?view=sql-server-ver16</w:t>
            </w:r>
          </w:p>
        </w:tc>
      </w:tr>
    </w:tbl>
    <w:p w14:paraId="5E2D6D10" w14:textId="26D36112" w:rsidR="7564EBC8" w:rsidRDefault="7564EBC8"/>
    <w:p w14:paraId="545D3CD2" w14:textId="141CDCD5" w:rsidR="7564EBC8" w:rsidRDefault="7564EBC8"/>
    <w:p w14:paraId="6C8F35B0" w14:textId="790CD5E7" w:rsidR="58F80267" w:rsidRDefault="58F80267"/>
    <w:p w14:paraId="167BDF5B" w14:textId="01BF44F9" w:rsidR="7564EBC8" w:rsidRDefault="7564EBC8" w:rsidP="7564EBC8">
      <w:pPr>
        <w:pStyle w:val="Ttulo1"/>
        <w:numPr>
          <w:ilvl w:val="0"/>
          <w:numId w:val="0"/>
        </w:numPr>
        <w:spacing w:line="276" w:lineRule="auto"/>
        <w:rPr>
          <w:rFonts w:eastAsia="Calibri"/>
          <w:i/>
          <w:iCs/>
          <w:color w:val="0000FF"/>
          <w:sz w:val="20"/>
          <w:szCs w:val="20"/>
        </w:rPr>
      </w:pPr>
    </w:p>
    <w:p w14:paraId="2755D07E" w14:textId="034AECB0" w:rsidR="56DB9EAF" w:rsidRDefault="56DB9EAF" w:rsidP="7564EBC8">
      <w:pPr>
        <w:pStyle w:val="Ttulo1"/>
        <w:spacing w:line="276" w:lineRule="auto"/>
      </w:pPr>
      <w:r>
        <w:t>Histórico de Modificações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3214"/>
        <w:gridCol w:w="4284"/>
      </w:tblGrid>
      <w:tr w:rsidR="7564EBC8" w14:paraId="2881A6DB" w14:textId="77777777" w:rsidTr="7564EBC8">
        <w:tc>
          <w:tcPr>
            <w:tcW w:w="1989" w:type="dxa"/>
            <w:shd w:val="clear" w:color="auto" w:fill="004B8D"/>
            <w:vAlign w:val="center"/>
          </w:tcPr>
          <w:p w14:paraId="60609988" w14:textId="77777777" w:rsidR="7564EBC8" w:rsidRDefault="7564EBC8" w:rsidP="7564EBC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Data/Hora</w:t>
            </w:r>
          </w:p>
        </w:tc>
        <w:tc>
          <w:tcPr>
            <w:tcW w:w="3214" w:type="dxa"/>
            <w:shd w:val="clear" w:color="auto" w:fill="004B8D"/>
            <w:vAlign w:val="center"/>
          </w:tcPr>
          <w:p w14:paraId="067B8E10" w14:textId="77777777" w:rsidR="7564EBC8" w:rsidRDefault="7564EBC8" w:rsidP="7564EBC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Autor</w:t>
            </w:r>
          </w:p>
        </w:tc>
        <w:tc>
          <w:tcPr>
            <w:tcW w:w="4284" w:type="dxa"/>
            <w:shd w:val="clear" w:color="auto" w:fill="004B8D"/>
          </w:tcPr>
          <w:p w14:paraId="5D423315" w14:textId="77777777" w:rsidR="7564EBC8" w:rsidRDefault="7564EBC8" w:rsidP="7564EBC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564EB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Modificação</w:t>
            </w:r>
          </w:p>
        </w:tc>
      </w:tr>
      <w:tr w:rsidR="7564EBC8" w14:paraId="16D3A859" w14:textId="77777777" w:rsidTr="7564EBC8">
        <w:tc>
          <w:tcPr>
            <w:tcW w:w="1989" w:type="dxa"/>
            <w:shd w:val="clear" w:color="auto" w:fill="FFFFFF" w:themeFill="background1"/>
          </w:tcPr>
          <w:p w14:paraId="686BA306" w14:textId="6DA392D3" w:rsidR="7564EBC8" w:rsidRDefault="7564EBC8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11/11/2022</w:t>
            </w:r>
          </w:p>
        </w:tc>
        <w:tc>
          <w:tcPr>
            <w:tcW w:w="3214" w:type="dxa"/>
            <w:shd w:val="clear" w:color="auto" w:fill="FFFFFF" w:themeFill="background1"/>
          </w:tcPr>
          <w:p w14:paraId="4871AD8E" w14:textId="7CA1CA95" w:rsidR="7564EBC8" w:rsidRDefault="7564EBC8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Pedro Elias</w:t>
            </w:r>
          </w:p>
        </w:tc>
        <w:tc>
          <w:tcPr>
            <w:tcW w:w="4284" w:type="dxa"/>
            <w:shd w:val="clear" w:color="auto" w:fill="FFFFFF" w:themeFill="background1"/>
          </w:tcPr>
          <w:p w14:paraId="1B8B36A8" w14:textId="01C3F236" w:rsidR="7564EBC8" w:rsidRDefault="7564EBC8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Criação do Documento 1.0</w:t>
            </w:r>
          </w:p>
        </w:tc>
      </w:tr>
      <w:tr w:rsidR="7564EBC8" w14:paraId="2067F86E" w14:textId="77777777" w:rsidTr="7564EBC8">
        <w:tc>
          <w:tcPr>
            <w:tcW w:w="1989" w:type="dxa"/>
            <w:shd w:val="clear" w:color="auto" w:fill="FFFFFF" w:themeFill="background1"/>
          </w:tcPr>
          <w:p w14:paraId="16D18725" w14:textId="222480BE" w:rsidR="44BF80BD" w:rsidRDefault="44BF80BD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12/11/2022</w:t>
            </w:r>
          </w:p>
        </w:tc>
        <w:tc>
          <w:tcPr>
            <w:tcW w:w="3214" w:type="dxa"/>
            <w:shd w:val="clear" w:color="auto" w:fill="FFFFFF" w:themeFill="background1"/>
          </w:tcPr>
          <w:p w14:paraId="68E62217" w14:textId="169B42CE" w:rsidR="44BF80BD" w:rsidRDefault="44BF80BD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Pedro Elias</w:t>
            </w:r>
          </w:p>
        </w:tc>
        <w:tc>
          <w:tcPr>
            <w:tcW w:w="4284" w:type="dxa"/>
            <w:shd w:val="clear" w:color="auto" w:fill="FFFFFF" w:themeFill="background1"/>
          </w:tcPr>
          <w:p w14:paraId="507BE584" w14:textId="6F690820" w:rsidR="44BF80BD" w:rsidRDefault="44BF80BD" w:rsidP="7564EBC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564EBC8">
              <w:rPr>
                <w:rFonts w:ascii="Arial" w:hAnsi="Arial" w:cs="Arial"/>
                <w:sz w:val="20"/>
                <w:szCs w:val="20"/>
              </w:rPr>
              <w:t>Atualizando Referências e UML</w:t>
            </w:r>
          </w:p>
        </w:tc>
      </w:tr>
    </w:tbl>
    <w:p w14:paraId="4DCDA3FA" w14:textId="304982D7" w:rsidR="7564EBC8" w:rsidRDefault="7564EBC8" w:rsidP="7564EBC8"/>
    <w:p w14:paraId="4AFBA50E" w14:textId="5947783E" w:rsidR="7564EBC8" w:rsidRDefault="7564EBC8" w:rsidP="7564EBC8"/>
    <w:p w14:paraId="6AE363F3" w14:textId="6A444C56" w:rsidR="7564EBC8" w:rsidRDefault="7564EBC8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EA1A572" w14:textId="142AC6C1" w:rsidR="7564EBC8" w:rsidRDefault="7564EBC8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0E09C4E" w14:textId="0D8AAEF3" w:rsidR="7564EBC8" w:rsidRDefault="7564EBC8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C66534E" w14:textId="1C96A590" w:rsidR="006E04ED" w:rsidRDefault="006E04ED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A5A5110" w14:textId="55E4C527" w:rsidR="006E04ED" w:rsidRDefault="006E04ED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BFBE606" w14:textId="10F4777F" w:rsidR="006E04ED" w:rsidRDefault="006E04ED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D990CDF" w14:textId="77777777" w:rsidR="006E04ED" w:rsidRDefault="006E04ED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238162B" w14:textId="71FE9779" w:rsidR="7564EBC8" w:rsidRDefault="7564EBC8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51B348E" w14:textId="3A6855DF" w:rsidR="7564EBC8" w:rsidRDefault="7564EBC8" w:rsidP="7564EBC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4F42A90" w14:textId="40567B36" w:rsidR="358EB06B" w:rsidRDefault="358EB06B" w:rsidP="7564EBC8">
      <w:pPr>
        <w:pStyle w:val="Ttulo1"/>
      </w:pPr>
      <w:r>
        <w:lastRenderedPageBreak/>
        <w:t>UML de caso de Uso e MIIR (“ASR Card”)</w:t>
      </w:r>
    </w:p>
    <w:p w14:paraId="50C19331" w14:textId="5C7C4C49" w:rsidR="006E04ED" w:rsidRPr="006E04ED" w:rsidRDefault="006E04ED" w:rsidP="006E04ED">
      <w:pPr>
        <w:rPr>
          <w:lang w:eastAsia="en-US"/>
        </w:rPr>
      </w:pPr>
      <w:r>
        <w:rPr>
          <w:lang w:eastAsia="en-US"/>
        </w:rPr>
        <w:t>UML Caso de Uso:</w:t>
      </w:r>
    </w:p>
    <w:p w14:paraId="6CF13D46" w14:textId="506D4B62" w:rsidR="7564EBC8" w:rsidRDefault="7564EBC8" w:rsidP="7564EBC8"/>
    <w:p w14:paraId="08AF3015" w14:textId="154EC67D" w:rsidR="358EB06B" w:rsidRDefault="358EB06B" w:rsidP="7564EBC8">
      <w:r>
        <w:rPr>
          <w:noProof/>
        </w:rPr>
        <w:drawing>
          <wp:inline distT="0" distB="0" distL="0" distR="0" wp14:anchorId="3987241B" wp14:editId="188B37E9">
            <wp:extent cx="3648075" cy="3606876"/>
            <wp:effectExtent l="0" t="0" r="0" b="0"/>
            <wp:docPr id="553809870" name="Imagem 55380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371" w14:textId="77777777" w:rsidR="006E04ED" w:rsidRDefault="006E04ED" w:rsidP="7564EBC8"/>
    <w:p w14:paraId="70D3F0AB" w14:textId="3792C9A6" w:rsidR="006E04ED" w:rsidRDefault="006E04ED" w:rsidP="7564EBC8">
      <w:r>
        <w:t>MIIR:</w:t>
      </w:r>
    </w:p>
    <w:p w14:paraId="750E97F6" w14:textId="77DD515C" w:rsidR="358EB06B" w:rsidRDefault="358EB06B" w:rsidP="7564EBC8">
      <w:r>
        <w:rPr>
          <w:noProof/>
        </w:rPr>
        <w:drawing>
          <wp:inline distT="0" distB="0" distL="0" distR="0" wp14:anchorId="7124AED5" wp14:editId="21710FF4">
            <wp:extent cx="4572000" cy="3276600"/>
            <wp:effectExtent l="0" t="0" r="0" b="0"/>
            <wp:docPr id="762841129" name="Imagem 76284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58EB06B" w:rsidSect="00DE6498">
      <w:headerReference w:type="default" r:id="rId19"/>
      <w:footerReference w:type="default" r:id="rId20"/>
      <w:headerReference w:type="first" r:id="rId21"/>
      <w:pgSz w:w="11907" w:h="16840" w:code="9"/>
      <w:pgMar w:top="2228" w:right="992" w:bottom="1264" w:left="1418" w:header="0" w:footer="0" w:gutter="0"/>
      <w:pgBorders w:offsetFrom="page">
        <w:top w:val="none" w:sz="0" w:space="0" w:color="00FF00"/>
        <w:left w:val="none" w:sz="0" w:space="0" w:color="000000"/>
        <w:bottom w:val="none" w:sz="0" w:space="0" w:color="000000"/>
        <w:right w:val="none" w:sz="0" w:space="0" w:color="0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5018" w14:textId="77777777" w:rsidR="001547C9" w:rsidRDefault="001547C9">
      <w:r>
        <w:separator/>
      </w:r>
    </w:p>
  </w:endnote>
  <w:endnote w:type="continuationSeparator" w:id="0">
    <w:p w14:paraId="34F7C84F" w14:textId="77777777" w:rsidR="001547C9" w:rsidRDefault="0015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57 Condensed">
    <w:altName w:val="Segoe UI"/>
    <w:charset w:val="00"/>
    <w:family w:val="modern"/>
    <w:notTrueType/>
    <w:pitch w:val="variable"/>
    <w:sig w:usb0="8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E66E" w14:textId="77777777" w:rsidR="005B6183" w:rsidRDefault="005B61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156C" w14:textId="77777777" w:rsidR="001547C9" w:rsidRDefault="001547C9">
      <w:r>
        <w:separator/>
      </w:r>
    </w:p>
  </w:footnote>
  <w:footnote w:type="continuationSeparator" w:id="0">
    <w:p w14:paraId="2EBA1053" w14:textId="77777777" w:rsidR="001547C9" w:rsidRDefault="00154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4792" w14:textId="77777777" w:rsidR="00E43CFF" w:rsidRDefault="00E43CFF" w:rsidP="00C5606A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D9DF5" w14:textId="395F4D02" w:rsidR="00362299" w:rsidRDefault="0036229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3apcI30" int2:invalidationBookmarkName="" int2:hashCode="+RpD6FqHpv6RPE" int2:id="5pwQpiJH"/>
    <int2:bookmark int2:bookmarkName="_Int_k9rMazPq" int2:invalidationBookmarkName="" int2:hashCode="GXOLp3D4oxezR7" int2:id="6eoujxJQ"/>
    <int2:bookmark int2:bookmarkName="_Int_3sMonb0a" int2:invalidationBookmarkName="" int2:hashCode="HjSThUeXd6mGFk" int2:id="aYWyx1xT"/>
    <int2:bookmark int2:bookmarkName="_Int_dsTLXwzl" int2:invalidationBookmarkName="" int2:hashCode="9kkWWmoZsNS+tV" int2:id="9tQpMWTc"/>
    <int2:bookmark int2:bookmarkName="_Int_QhtCTzel" int2:invalidationBookmarkName="" int2:hashCode="ZxdE/qnkXSqFNp" int2:id="PAYvTDMv"/>
    <int2:bookmark int2:bookmarkName="_Int_iEky5ooK" int2:invalidationBookmarkName="" int2:hashCode="NHpGdO9R5QlyHa" int2:id="9mxvnHa1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A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8C7811"/>
    <w:multiLevelType w:val="multilevel"/>
    <w:tmpl w:val="D8F6E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763C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163E7A"/>
    <w:multiLevelType w:val="multilevel"/>
    <w:tmpl w:val="53F8E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B19B8"/>
    <w:multiLevelType w:val="multilevel"/>
    <w:tmpl w:val="927E889E"/>
    <w:lvl w:ilvl="0">
      <w:start w:val="1"/>
      <w:numFmt w:val="decimal"/>
      <w:pStyle w:val="Ttulo1"/>
      <w:lvlText w:val="%1"/>
      <w:lvlJc w:val="left"/>
      <w:pPr>
        <w:ind w:left="397" w:hanging="397"/>
      </w:pPr>
      <w:rPr>
        <w:b/>
        <w:color w:val="004B8D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426" w:hanging="284"/>
      </w:pPr>
      <w:rPr>
        <w:b/>
        <w:color w:val="004B8D"/>
      </w:rPr>
    </w:lvl>
    <w:lvl w:ilvl="2">
      <w:start w:val="1"/>
      <w:numFmt w:val="decimal"/>
      <w:lvlText w:val="%1.%2.%3"/>
      <w:lvlJc w:val="left"/>
      <w:pPr>
        <w:ind w:left="568" w:hanging="284"/>
      </w:pPr>
      <w:rPr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710" w:hanging="284"/>
      </w:pPr>
    </w:lvl>
    <w:lvl w:ilvl="4">
      <w:start w:val="1"/>
      <w:numFmt w:val="decimal"/>
      <w:pStyle w:val="Ttulo5"/>
      <w:lvlText w:val="%1.%2.%3.%4.%5"/>
      <w:lvlJc w:val="left"/>
      <w:pPr>
        <w:ind w:left="852" w:hanging="284"/>
      </w:pPr>
    </w:lvl>
    <w:lvl w:ilvl="5">
      <w:start w:val="1"/>
      <w:numFmt w:val="decimal"/>
      <w:pStyle w:val="Ttulo6"/>
      <w:lvlText w:val="%1.%2.%3.%4.%5.%6"/>
      <w:lvlJc w:val="left"/>
      <w:pPr>
        <w:ind w:left="994" w:hanging="284"/>
      </w:pPr>
    </w:lvl>
    <w:lvl w:ilvl="6">
      <w:start w:val="1"/>
      <w:numFmt w:val="decimal"/>
      <w:pStyle w:val="Ttulo7"/>
      <w:lvlText w:val="%1.%2.%3.%4.%5.%6.%7"/>
      <w:lvlJc w:val="left"/>
      <w:pPr>
        <w:ind w:left="1136" w:hanging="284"/>
      </w:pPr>
    </w:lvl>
    <w:lvl w:ilvl="7">
      <w:start w:val="1"/>
      <w:numFmt w:val="decimal"/>
      <w:pStyle w:val="Ttulo8"/>
      <w:lvlText w:val="%1.%2.%3.%4.%5.%6.%7.%8"/>
      <w:lvlJc w:val="left"/>
      <w:pPr>
        <w:ind w:left="1278" w:hanging="284"/>
      </w:pPr>
    </w:lvl>
    <w:lvl w:ilvl="8">
      <w:start w:val="1"/>
      <w:numFmt w:val="decimal"/>
      <w:pStyle w:val="Ttulo9"/>
      <w:lvlText w:val="%1.%2.%3.%4.%5.%6.%7.%8.%9"/>
      <w:lvlJc w:val="left"/>
      <w:pPr>
        <w:ind w:left="1420" w:hanging="284"/>
      </w:pPr>
    </w:lvl>
  </w:abstractNum>
  <w:abstractNum w:abstractNumId="5" w15:restartNumberingAfterBreak="0">
    <w:nsid w:val="4F4251A0"/>
    <w:multiLevelType w:val="singleLevel"/>
    <w:tmpl w:val="5E182FBA"/>
    <w:lvl w:ilvl="0">
      <w:start w:val="1"/>
      <w:numFmt w:val="lowerLetter"/>
      <w:pStyle w:val="Estilo2"/>
      <w:lvlText w:val="%1)"/>
      <w:lvlJc w:val="left"/>
      <w:pPr>
        <w:tabs>
          <w:tab w:val="num" w:pos="502"/>
        </w:tabs>
        <w:ind w:left="502" w:hanging="360"/>
      </w:pPr>
    </w:lvl>
  </w:abstractNum>
  <w:abstractNum w:abstractNumId="6" w15:restartNumberingAfterBreak="0">
    <w:nsid w:val="54285975"/>
    <w:multiLevelType w:val="multilevel"/>
    <w:tmpl w:val="1D7A4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224" w:hanging="504"/>
      </w:pPr>
      <w:rPr>
        <w:rFonts w:hint="default"/>
        <w:i w:val="0"/>
        <w:color w:val="004B8D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6566E9"/>
    <w:multiLevelType w:val="hybridMultilevel"/>
    <w:tmpl w:val="4FACDEEE"/>
    <w:lvl w:ilvl="0" w:tplc="297A83FE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E25B0"/>
    <w:multiLevelType w:val="multilevel"/>
    <w:tmpl w:val="40E26B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 w:firstLine="0"/>
      </w:pPr>
      <w:rPr>
        <w:rFonts w:ascii="Arial" w:hAnsi="Arial" w:hint="default"/>
        <w:b/>
        <w:i w:val="0"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C"/>
    <w:rsid w:val="000227F9"/>
    <w:rsid w:val="000248F7"/>
    <w:rsid w:val="00027317"/>
    <w:rsid w:val="00027CA2"/>
    <w:rsid w:val="000321ED"/>
    <w:rsid w:val="00032B7C"/>
    <w:rsid w:val="00062562"/>
    <w:rsid w:val="000B203D"/>
    <w:rsid w:val="000B31BF"/>
    <w:rsid w:val="000C29BE"/>
    <w:rsid w:val="00104AA8"/>
    <w:rsid w:val="001100F5"/>
    <w:rsid w:val="00123F41"/>
    <w:rsid w:val="00137A02"/>
    <w:rsid w:val="00144581"/>
    <w:rsid w:val="00150184"/>
    <w:rsid w:val="001547C9"/>
    <w:rsid w:val="00157F6D"/>
    <w:rsid w:val="00164BFA"/>
    <w:rsid w:val="00170ADC"/>
    <w:rsid w:val="001733CE"/>
    <w:rsid w:val="00177538"/>
    <w:rsid w:val="0018342C"/>
    <w:rsid w:val="001A457A"/>
    <w:rsid w:val="001B1A20"/>
    <w:rsid w:val="001B38B4"/>
    <w:rsid w:val="001B5363"/>
    <w:rsid w:val="001D20ED"/>
    <w:rsid w:val="001D308D"/>
    <w:rsid w:val="001D7D29"/>
    <w:rsid w:val="001E4A9F"/>
    <w:rsid w:val="0020167B"/>
    <w:rsid w:val="002025B5"/>
    <w:rsid w:val="002203E0"/>
    <w:rsid w:val="00232425"/>
    <w:rsid w:val="002354F8"/>
    <w:rsid w:val="00236BE0"/>
    <w:rsid w:val="00244251"/>
    <w:rsid w:val="00257363"/>
    <w:rsid w:val="00267225"/>
    <w:rsid w:val="002673B3"/>
    <w:rsid w:val="0027605A"/>
    <w:rsid w:val="002841F1"/>
    <w:rsid w:val="002A1C24"/>
    <w:rsid w:val="002A2F47"/>
    <w:rsid w:val="002A588E"/>
    <w:rsid w:val="002A7742"/>
    <w:rsid w:val="00332238"/>
    <w:rsid w:val="00362299"/>
    <w:rsid w:val="00374A2B"/>
    <w:rsid w:val="003A6762"/>
    <w:rsid w:val="003A6CF9"/>
    <w:rsid w:val="003B34FA"/>
    <w:rsid w:val="003D0A67"/>
    <w:rsid w:val="003E3FF8"/>
    <w:rsid w:val="00423172"/>
    <w:rsid w:val="004360B3"/>
    <w:rsid w:val="00446046"/>
    <w:rsid w:val="00492AA5"/>
    <w:rsid w:val="004C012D"/>
    <w:rsid w:val="004C70F0"/>
    <w:rsid w:val="004C75F8"/>
    <w:rsid w:val="004E5071"/>
    <w:rsid w:val="004F2E12"/>
    <w:rsid w:val="00501C69"/>
    <w:rsid w:val="00505AF4"/>
    <w:rsid w:val="00516396"/>
    <w:rsid w:val="005226E8"/>
    <w:rsid w:val="005264E5"/>
    <w:rsid w:val="00536F44"/>
    <w:rsid w:val="00551521"/>
    <w:rsid w:val="0055294F"/>
    <w:rsid w:val="0055357B"/>
    <w:rsid w:val="005570D9"/>
    <w:rsid w:val="005661D2"/>
    <w:rsid w:val="00575E2E"/>
    <w:rsid w:val="00577F0F"/>
    <w:rsid w:val="00591A6E"/>
    <w:rsid w:val="005A1224"/>
    <w:rsid w:val="005B6183"/>
    <w:rsid w:val="005D3D81"/>
    <w:rsid w:val="005E10F6"/>
    <w:rsid w:val="005E141C"/>
    <w:rsid w:val="005F67A4"/>
    <w:rsid w:val="00616327"/>
    <w:rsid w:val="00626F08"/>
    <w:rsid w:val="00632B27"/>
    <w:rsid w:val="00635514"/>
    <w:rsid w:val="006636ED"/>
    <w:rsid w:val="00666860"/>
    <w:rsid w:val="0066778C"/>
    <w:rsid w:val="00692274"/>
    <w:rsid w:val="006E04ED"/>
    <w:rsid w:val="00706C1D"/>
    <w:rsid w:val="00711658"/>
    <w:rsid w:val="00743C97"/>
    <w:rsid w:val="007544B6"/>
    <w:rsid w:val="00771671"/>
    <w:rsid w:val="00772CB4"/>
    <w:rsid w:val="00780BDC"/>
    <w:rsid w:val="00795D69"/>
    <w:rsid w:val="007B76F5"/>
    <w:rsid w:val="007C1741"/>
    <w:rsid w:val="007C5AC6"/>
    <w:rsid w:val="007F4408"/>
    <w:rsid w:val="00803E1B"/>
    <w:rsid w:val="0081398C"/>
    <w:rsid w:val="008161A1"/>
    <w:rsid w:val="0081695C"/>
    <w:rsid w:val="00821253"/>
    <w:rsid w:val="008325D4"/>
    <w:rsid w:val="00832F42"/>
    <w:rsid w:val="008358CB"/>
    <w:rsid w:val="00837D50"/>
    <w:rsid w:val="0084BEBD"/>
    <w:rsid w:val="00863D62"/>
    <w:rsid w:val="00876DB5"/>
    <w:rsid w:val="008A7C3B"/>
    <w:rsid w:val="008C5E4D"/>
    <w:rsid w:val="008D73AB"/>
    <w:rsid w:val="009552E8"/>
    <w:rsid w:val="00955B46"/>
    <w:rsid w:val="009607CD"/>
    <w:rsid w:val="009702DB"/>
    <w:rsid w:val="00972FA0"/>
    <w:rsid w:val="009978D9"/>
    <w:rsid w:val="009D5104"/>
    <w:rsid w:val="00A20A12"/>
    <w:rsid w:val="00A31397"/>
    <w:rsid w:val="00A34D0B"/>
    <w:rsid w:val="00A421DD"/>
    <w:rsid w:val="00A44CE4"/>
    <w:rsid w:val="00A638C7"/>
    <w:rsid w:val="00A63DAA"/>
    <w:rsid w:val="00A663DF"/>
    <w:rsid w:val="00A87F13"/>
    <w:rsid w:val="00A954C9"/>
    <w:rsid w:val="00AC3C61"/>
    <w:rsid w:val="00AD45D7"/>
    <w:rsid w:val="00AF6860"/>
    <w:rsid w:val="00B207EE"/>
    <w:rsid w:val="00B54738"/>
    <w:rsid w:val="00B574FA"/>
    <w:rsid w:val="00B7360D"/>
    <w:rsid w:val="00B76B39"/>
    <w:rsid w:val="00B91481"/>
    <w:rsid w:val="00BA352A"/>
    <w:rsid w:val="00BB566C"/>
    <w:rsid w:val="00BB5793"/>
    <w:rsid w:val="00BD37AE"/>
    <w:rsid w:val="00BE27BB"/>
    <w:rsid w:val="00C162BC"/>
    <w:rsid w:val="00C16E63"/>
    <w:rsid w:val="00C2161E"/>
    <w:rsid w:val="00C457BF"/>
    <w:rsid w:val="00C52675"/>
    <w:rsid w:val="00C5606A"/>
    <w:rsid w:val="00C57EBE"/>
    <w:rsid w:val="00C82184"/>
    <w:rsid w:val="00C90635"/>
    <w:rsid w:val="00CA0C45"/>
    <w:rsid w:val="00CB1B14"/>
    <w:rsid w:val="00CB5D98"/>
    <w:rsid w:val="00CC5272"/>
    <w:rsid w:val="00CE0B78"/>
    <w:rsid w:val="00D17A31"/>
    <w:rsid w:val="00D22C37"/>
    <w:rsid w:val="00D3282E"/>
    <w:rsid w:val="00D528DA"/>
    <w:rsid w:val="00D55E14"/>
    <w:rsid w:val="00D570C3"/>
    <w:rsid w:val="00D57E5B"/>
    <w:rsid w:val="00D62EF4"/>
    <w:rsid w:val="00D67826"/>
    <w:rsid w:val="00D81FEE"/>
    <w:rsid w:val="00D935D5"/>
    <w:rsid w:val="00D967B0"/>
    <w:rsid w:val="00DA3EBD"/>
    <w:rsid w:val="00DD689A"/>
    <w:rsid w:val="00DE02C4"/>
    <w:rsid w:val="00DE1802"/>
    <w:rsid w:val="00DE180A"/>
    <w:rsid w:val="00DE6498"/>
    <w:rsid w:val="00DF285A"/>
    <w:rsid w:val="00DF57D7"/>
    <w:rsid w:val="00E250F3"/>
    <w:rsid w:val="00E3070D"/>
    <w:rsid w:val="00E41E0C"/>
    <w:rsid w:val="00E43CFF"/>
    <w:rsid w:val="00E657E4"/>
    <w:rsid w:val="00E80568"/>
    <w:rsid w:val="00E82E11"/>
    <w:rsid w:val="00E92007"/>
    <w:rsid w:val="00E95413"/>
    <w:rsid w:val="00EA0169"/>
    <w:rsid w:val="00EB7669"/>
    <w:rsid w:val="00ED6FBB"/>
    <w:rsid w:val="00F01469"/>
    <w:rsid w:val="00F03B5A"/>
    <w:rsid w:val="00F03D4F"/>
    <w:rsid w:val="00F0574B"/>
    <w:rsid w:val="00F1768A"/>
    <w:rsid w:val="00F2544A"/>
    <w:rsid w:val="00F314E6"/>
    <w:rsid w:val="00F42429"/>
    <w:rsid w:val="00F439EB"/>
    <w:rsid w:val="00F6175D"/>
    <w:rsid w:val="00F74830"/>
    <w:rsid w:val="00F93C03"/>
    <w:rsid w:val="00FD1229"/>
    <w:rsid w:val="00FD4309"/>
    <w:rsid w:val="00FD7692"/>
    <w:rsid w:val="00FF0589"/>
    <w:rsid w:val="00FF7D15"/>
    <w:rsid w:val="01552CCA"/>
    <w:rsid w:val="016F52F1"/>
    <w:rsid w:val="01C19F46"/>
    <w:rsid w:val="020937C1"/>
    <w:rsid w:val="024AC3D3"/>
    <w:rsid w:val="02639ACF"/>
    <w:rsid w:val="027DB102"/>
    <w:rsid w:val="02DF4F81"/>
    <w:rsid w:val="02F1B42A"/>
    <w:rsid w:val="031D70E3"/>
    <w:rsid w:val="032D17BD"/>
    <w:rsid w:val="0376228E"/>
    <w:rsid w:val="03BF9BDD"/>
    <w:rsid w:val="03C5EEAD"/>
    <w:rsid w:val="03CD6BD7"/>
    <w:rsid w:val="03E69434"/>
    <w:rsid w:val="04872004"/>
    <w:rsid w:val="048D848B"/>
    <w:rsid w:val="04B94144"/>
    <w:rsid w:val="04D95A0D"/>
    <w:rsid w:val="05DACD0E"/>
    <w:rsid w:val="05DC449E"/>
    <w:rsid w:val="0622F065"/>
    <w:rsid w:val="06E39950"/>
    <w:rsid w:val="08927A3B"/>
    <w:rsid w:val="092A7B87"/>
    <w:rsid w:val="09995C44"/>
    <w:rsid w:val="0A352BBD"/>
    <w:rsid w:val="0B19156B"/>
    <w:rsid w:val="0B1AEC90"/>
    <w:rsid w:val="0BCCE1FA"/>
    <w:rsid w:val="0C95EB82"/>
    <w:rsid w:val="0D3B2431"/>
    <w:rsid w:val="0D667E23"/>
    <w:rsid w:val="0EA8523A"/>
    <w:rsid w:val="0F15E3D5"/>
    <w:rsid w:val="101881EB"/>
    <w:rsid w:val="106E8334"/>
    <w:rsid w:val="10C07416"/>
    <w:rsid w:val="10E44E40"/>
    <w:rsid w:val="11983034"/>
    <w:rsid w:val="11D480DF"/>
    <w:rsid w:val="11E3B8EA"/>
    <w:rsid w:val="123D1674"/>
    <w:rsid w:val="1246A229"/>
    <w:rsid w:val="12F9F621"/>
    <w:rsid w:val="13458B21"/>
    <w:rsid w:val="13785AEC"/>
    <w:rsid w:val="138AA295"/>
    <w:rsid w:val="13C2768D"/>
    <w:rsid w:val="13DC0E03"/>
    <w:rsid w:val="143C29DF"/>
    <w:rsid w:val="148AB67C"/>
    <w:rsid w:val="148E0646"/>
    <w:rsid w:val="14D7EB18"/>
    <w:rsid w:val="14E4DCDB"/>
    <w:rsid w:val="15BF695B"/>
    <w:rsid w:val="16C1790E"/>
    <w:rsid w:val="1773CAA1"/>
    <w:rsid w:val="17F7DD56"/>
    <w:rsid w:val="18403096"/>
    <w:rsid w:val="18AC57F8"/>
    <w:rsid w:val="198D4018"/>
    <w:rsid w:val="19AB5C3B"/>
    <w:rsid w:val="19C49610"/>
    <w:rsid w:val="19DC00F7"/>
    <w:rsid w:val="19F919D0"/>
    <w:rsid w:val="1B349E85"/>
    <w:rsid w:val="1B472C9C"/>
    <w:rsid w:val="1BDA0C91"/>
    <w:rsid w:val="1C121CD5"/>
    <w:rsid w:val="1CCBD116"/>
    <w:rsid w:val="1DC6B848"/>
    <w:rsid w:val="1E7ECD5E"/>
    <w:rsid w:val="1F294275"/>
    <w:rsid w:val="1F4C8494"/>
    <w:rsid w:val="1F50CA5D"/>
    <w:rsid w:val="1F6FA45A"/>
    <w:rsid w:val="2033C7B7"/>
    <w:rsid w:val="20685B54"/>
    <w:rsid w:val="20BC3035"/>
    <w:rsid w:val="20C27E91"/>
    <w:rsid w:val="20FFF834"/>
    <w:rsid w:val="213868DC"/>
    <w:rsid w:val="21B66E20"/>
    <w:rsid w:val="2215AFFA"/>
    <w:rsid w:val="22AA0C19"/>
    <w:rsid w:val="2317980C"/>
    <w:rsid w:val="23FA1F53"/>
    <w:rsid w:val="247CE18B"/>
    <w:rsid w:val="251EB39E"/>
    <w:rsid w:val="252EE8D6"/>
    <w:rsid w:val="25490EFD"/>
    <w:rsid w:val="25F99CFE"/>
    <w:rsid w:val="2613D8FD"/>
    <w:rsid w:val="268829A8"/>
    <w:rsid w:val="26A389AB"/>
    <w:rsid w:val="26D754F4"/>
    <w:rsid w:val="2827094E"/>
    <w:rsid w:val="28F47622"/>
    <w:rsid w:val="28FFB1B6"/>
    <w:rsid w:val="29151B6D"/>
    <w:rsid w:val="29EF4614"/>
    <w:rsid w:val="2AB57A37"/>
    <w:rsid w:val="2B114D18"/>
    <w:rsid w:val="2B8DF522"/>
    <w:rsid w:val="2B90D3A0"/>
    <w:rsid w:val="2BA94B9A"/>
    <w:rsid w:val="2BAFA561"/>
    <w:rsid w:val="2BD89E0B"/>
    <w:rsid w:val="2C3AC04D"/>
    <w:rsid w:val="2C480A6A"/>
    <w:rsid w:val="2C4BF2F2"/>
    <w:rsid w:val="2CE74D6C"/>
    <w:rsid w:val="2D512281"/>
    <w:rsid w:val="2D7BA489"/>
    <w:rsid w:val="2DCA6D11"/>
    <w:rsid w:val="2DD3F5B5"/>
    <w:rsid w:val="2E3525FB"/>
    <w:rsid w:val="2E7A1330"/>
    <w:rsid w:val="2E7CD86F"/>
    <w:rsid w:val="2E831DCD"/>
    <w:rsid w:val="2EC595E4"/>
    <w:rsid w:val="2F1DC0B1"/>
    <w:rsid w:val="2F200C30"/>
    <w:rsid w:val="2F3CD1FA"/>
    <w:rsid w:val="2F612340"/>
    <w:rsid w:val="30AEDBEA"/>
    <w:rsid w:val="30C5D95B"/>
    <w:rsid w:val="30D8A25B"/>
    <w:rsid w:val="31020DD3"/>
    <w:rsid w:val="3205242C"/>
    <w:rsid w:val="320ADE2F"/>
    <w:rsid w:val="320B6B47"/>
    <w:rsid w:val="32A2D556"/>
    <w:rsid w:val="32B48C77"/>
    <w:rsid w:val="33467E76"/>
    <w:rsid w:val="3445928C"/>
    <w:rsid w:val="34D56B01"/>
    <w:rsid w:val="34EADDB3"/>
    <w:rsid w:val="358EB06B"/>
    <w:rsid w:val="35A8EC50"/>
    <w:rsid w:val="35AC137E"/>
    <w:rsid w:val="35DECD42"/>
    <w:rsid w:val="362B3EAF"/>
    <w:rsid w:val="378FD12A"/>
    <w:rsid w:val="379A1DE8"/>
    <w:rsid w:val="385C372B"/>
    <w:rsid w:val="39CF51EF"/>
    <w:rsid w:val="3A0CF8B8"/>
    <w:rsid w:val="3AB8964D"/>
    <w:rsid w:val="3AD02492"/>
    <w:rsid w:val="3B56F809"/>
    <w:rsid w:val="3B678976"/>
    <w:rsid w:val="3BB24D8D"/>
    <w:rsid w:val="3BFF0577"/>
    <w:rsid w:val="3C7AD4CC"/>
    <w:rsid w:val="3CF1031C"/>
    <w:rsid w:val="3D019517"/>
    <w:rsid w:val="3D47D6D3"/>
    <w:rsid w:val="3D9AD5D8"/>
    <w:rsid w:val="3E78979C"/>
    <w:rsid w:val="3E91BFF9"/>
    <w:rsid w:val="3F42CC3C"/>
    <w:rsid w:val="3F885EBC"/>
    <w:rsid w:val="3F8C0770"/>
    <w:rsid w:val="3FB3C89D"/>
    <w:rsid w:val="3FB7CAB4"/>
    <w:rsid w:val="401B40DE"/>
    <w:rsid w:val="41E08FDF"/>
    <w:rsid w:val="42EDF506"/>
    <w:rsid w:val="43ABF2D6"/>
    <w:rsid w:val="43D09382"/>
    <w:rsid w:val="441EE99B"/>
    <w:rsid w:val="4431DFB5"/>
    <w:rsid w:val="4457BFE5"/>
    <w:rsid w:val="44BF80BD"/>
    <w:rsid w:val="44D2F6FA"/>
    <w:rsid w:val="45BAB9FC"/>
    <w:rsid w:val="45F69C64"/>
    <w:rsid w:val="46C16664"/>
    <w:rsid w:val="47D3AFA0"/>
    <w:rsid w:val="47E69DDE"/>
    <w:rsid w:val="483F06C6"/>
    <w:rsid w:val="486E23C4"/>
    <w:rsid w:val="487F63F9"/>
    <w:rsid w:val="4898BE1B"/>
    <w:rsid w:val="492C6532"/>
    <w:rsid w:val="495D368A"/>
    <w:rsid w:val="49652410"/>
    <w:rsid w:val="4A09F425"/>
    <w:rsid w:val="4A26ACA9"/>
    <w:rsid w:val="4A8E9A61"/>
    <w:rsid w:val="4AC70169"/>
    <w:rsid w:val="4ACBC2EA"/>
    <w:rsid w:val="4BA5C486"/>
    <w:rsid w:val="4BD05EDD"/>
    <w:rsid w:val="4BF3BF7E"/>
    <w:rsid w:val="4C525F35"/>
    <w:rsid w:val="4C733EE7"/>
    <w:rsid w:val="4CA0B54E"/>
    <w:rsid w:val="4CA3CAA6"/>
    <w:rsid w:val="4CF597D1"/>
    <w:rsid w:val="4D4194E7"/>
    <w:rsid w:val="4D4DEFBC"/>
    <w:rsid w:val="4E389533"/>
    <w:rsid w:val="4E5FC06C"/>
    <w:rsid w:val="4F07FF9F"/>
    <w:rsid w:val="4F136865"/>
    <w:rsid w:val="4F2CF3FF"/>
    <w:rsid w:val="4F54B789"/>
    <w:rsid w:val="4F8A987B"/>
    <w:rsid w:val="4FB12621"/>
    <w:rsid w:val="4FC852BC"/>
    <w:rsid w:val="4FDE3265"/>
    <w:rsid w:val="50276499"/>
    <w:rsid w:val="5030F04E"/>
    <w:rsid w:val="5072DCB5"/>
    <w:rsid w:val="5074AFD9"/>
    <w:rsid w:val="50796610"/>
    <w:rsid w:val="50F6680E"/>
    <w:rsid w:val="517035F5"/>
    <w:rsid w:val="51742671"/>
    <w:rsid w:val="5261FBE3"/>
    <w:rsid w:val="52D0F357"/>
    <w:rsid w:val="53502864"/>
    <w:rsid w:val="5446CE5A"/>
    <w:rsid w:val="54A6C89B"/>
    <w:rsid w:val="54A7D6B7"/>
    <w:rsid w:val="55EB7181"/>
    <w:rsid w:val="56DB9EAF"/>
    <w:rsid w:val="570868B8"/>
    <w:rsid w:val="57D9725F"/>
    <w:rsid w:val="5832767E"/>
    <w:rsid w:val="583C0233"/>
    <w:rsid w:val="58F80267"/>
    <w:rsid w:val="597E5CFD"/>
    <w:rsid w:val="5A6237E1"/>
    <w:rsid w:val="5B17183B"/>
    <w:rsid w:val="5BC3D5D6"/>
    <w:rsid w:val="5BD5160B"/>
    <w:rsid w:val="5C0ECBAA"/>
    <w:rsid w:val="5C2DA67A"/>
    <w:rsid w:val="5D0DD527"/>
    <w:rsid w:val="5DC0DD7F"/>
    <w:rsid w:val="5EA9A588"/>
    <w:rsid w:val="5FE02D1A"/>
    <w:rsid w:val="6144CDC5"/>
    <w:rsid w:val="61E1464A"/>
    <w:rsid w:val="61E5F35B"/>
    <w:rsid w:val="63621AC8"/>
    <w:rsid w:val="637D16AB"/>
    <w:rsid w:val="638DA488"/>
    <w:rsid w:val="63E027F0"/>
    <w:rsid w:val="64865937"/>
    <w:rsid w:val="65989517"/>
    <w:rsid w:val="65CAD81D"/>
    <w:rsid w:val="65D70810"/>
    <w:rsid w:val="662FEB1C"/>
    <w:rsid w:val="66B7DE9B"/>
    <w:rsid w:val="6771971A"/>
    <w:rsid w:val="67E4ECD3"/>
    <w:rsid w:val="67EAA787"/>
    <w:rsid w:val="68D035D9"/>
    <w:rsid w:val="692E4992"/>
    <w:rsid w:val="693A9844"/>
    <w:rsid w:val="698129EC"/>
    <w:rsid w:val="6982241C"/>
    <w:rsid w:val="699D49A6"/>
    <w:rsid w:val="69E78B29"/>
    <w:rsid w:val="6B0E0E8E"/>
    <w:rsid w:val="6B391A07"/>
    <w:rsid w:val="6B8E891E"/>
    <w:rsid w:val="6BB755DE"/>
    <w:rsid w:val="6C01D181"/>
    <w:rsid w:val="6C109505"/>
    <w:rsid w:val="6CD4EA68"/>
    <w:rsid w:val="6DFB6C59"/>
    <w:rsid w:val="6E191E40"/>
    <w:rsid w:val="6E7D5952"/>
    <w:rsid w:val="6EE38483"/>
    <w:rsid w:val="6F13496A"/>
    <w:rsid w:val="6F8D1453"/>
    <w:rsid w:val="6F9D8B16"/>
    <w:rsid w:val="6FAF88F1"/>
    <w:rsid w:val="70D39444"/>
    <w:rsid w:val="71A51A2A"/>
    <w:rsid w:val="71C97F07"/>
    <w:rsid w:val="7234A008"/>
    <w:rsid w:val="726959EE"/>
    <w:rsid w:val="72D3A2D9"/>
    <w:rsid w:val="730421E2"/>
    <w:rsid w:val="73525501"/>
    <w:rsid w:val="73C300DB"/>
    <w:rsid w:val="75298718"/>
    <w:rsid w:val="7564EBC8"/>
    <w:rsid w:val="75BA577F"/>
    <w:rsid w:val="78DFB2B0"/>
    <w:rsid w:val="79446D5C"/>
    <w:rsid w:val="7A0941DE"/>
    <w:rsid w:val="7A268990"/>
    <w:rsid w:val="7AE6A244"/>
    <w:rsid w:val="7BC259F1"/>
    <w:rsid w:val="7BDB824E"/>
    <w:rsid w:val="7C09F072"/>
    <w:rsid w:val="7C2C2F06"/>
    <w:rsid w:val="7C7C0E1E"/>
    <w:rsid w:val="7CE92506"/>
    <w:rsid w:val="7CF8BE06"/>
    <w:rsid w:val="7CFBB69D"/>
    <w:rsid w:val="7D1145C7"/>
    <w:rsid w:val="7D7752AF"/>
    <w:rsid w:val="7DC02E4D"/>
    <w:rsid w:val="7DD5EF9A"/>
    <w:rsid w:val="7E5CAFE5"/>
    <w:rsid w:val="7E5F6976"/>
    <w:rsid w:val="7F464914"/>
    <w:rsid w:val="7FC7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B9D2A9F"/>
  <w15:chartTrackingRefBased/>
  <w15:docId w15:val="{B0FC25D2-1307-4D9E-9C89-9D069C37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08D"/>
    <w:rPr>
      <w:rFonts w:ascii="Frutiger 57 Condensed" w:hAnsi="Frutiger 57 Condensed"/>
      <w:sz w:val="22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9978D9"/>
    <w:pPr>
      <w:keepNext/>
      <w:widowControl w:val="0"/>
      <w:numPr>
        <w:numId w:val="12"/>
      </w:numPr>
      <w:suppressAutoHyphens/>
      <w:autoSpaceDE w:val="0"/>
      <w:spacing w:line="360" w:lineRule="auto"/>
      <w:jc w:val="both"/>
      <w:outlineLvl w:val="0"/>
    </w:pPr>
    <w:rPr>
      <w:rFonts w:ascii="Arial" w:hAnsi="Arial" w:cs="Arial"/>
      <w:b/>
      <w:smallCaps/>
      <w:color w:val="004B8D"/>
      <w:sz w:val="24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9978D9"/>
    <w:pPr>
      <w:keepNext/>
      <w:widowControl w:val="0"/>
      <w:numPr>
        <w:ilvl w:val="1"/>
        <w:numId w:val="12"/>
      </w:numPr>
      <w:suppressAutoHyphens/>
      <w:autoSpaceDE w:val="0"/>
      <w:outlineLvl w:val="1"/>
    </w:pPr>
    <w:rPr>
      <w:rFonts w:ascii="Arial" w:hAnsi="Arial" w:cs="Arial"/>
      <w:b/>
      <w:bCs/>
      <w:iCs/>
      <w:smallCaps/>
      <w:color w:val="004B8D"/>
      <w:szCs w:val="22"/>
      <w:lang w:val="en-US"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EA0169"/>
    <w:pPr>
      <w:keepNext/>
      <w:numPr>
        <w:ilvl w:val="2"/>
        <w:numId w:val="9"/>
      </w:numPr>
      <w:spacing w:before="240" w:after="60" w:line="276" w:lineRule="auto"/>
      <w:outlineLvl w:val="2"/>
    </w:pPr>
    <w:rPr>
      <w:rFonts w:ascii="Arial" w:hAnsi="Arial"/>
      <w:b/>
      <w:smallCaps/>
      <w:color w:val="004B8D"/>
      <w:szCs w:val="20"/>
      <w:lang w:eastAsia="en-US"/>
    </w:rPr>
  </w:style>
  <w:style w:type="paragraph" w:styleId="Ttulo4">
    <w:name w:val="heading 4"/>
    <w:basedOn w:val="Normal"/>
    <w:next w:val="Normal"/>
    <w:qFormat/>
    <w:rsid w:val="00E250F3"/>
    <w:pPr>
      <w:keepNext/>
      <w:numPr>
        <w:ilvl w:val="3"/>
        <w:numId w:val="12"/>
      </w:numPr>
      <w:spacing w:before="120" w:after="120"/>
      <w:jc w:val="both"/>
      <w:outlineLvl w:val="3"/>
    </w:pPr>
    <w:rPr>
      <w:rFonts w:ascii="Arial" w:hAnsi="Arial"/>
      <w:bCs/>
      <w:szCs w:val="28"/>
      <w:lang w:val="en-US" w:eastAsia="en-US"/>
    </w:rPr>
  </w:style>
  <w:style w:type="paragraph" w:styleId="Ttulo5">
    <w:name w:val="heading 5"/>
    <w:basedOn w:val="Normal"/>
    <w:next w:val="Normal"/>
    <w:qFormat/>
    <w:rsid w:val="00E250F3"/>
    <w:pPr>
      <w:numPr>
        <w:ilvl w:val="4"/>
        <w:numId w:val="12"/>
      </w:numPr>
      <w:spacing w:before="120" w:after="120"/>
      <w:jc w:val="both"/>
      <w:outlineLvl w:val="4"/>
    </w:pPr>
    <w:rPr>
      <w:rFonts w:ascii="Arial" w:hAnsi="Arial"/>
      <w:bCs/>
      <w:iCs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E250F3"/>
    <w:pPr>
      <w:keepNext/>
      <w:numPr>
        <w:ilvl w:val="5"/>
        <w:numId w:val="12"/>
      </w:numPr>
      <w:spacing w:before="120" w:after="120"/>
      <w:jc w:val="both"/>
      <w:outlineLvl w:val="5"/>
    </w:pPr>
    <w:rPr>
      <w:rFonts w:ascii="Arial" w:hAnsi="Arial"/>
      <w:szCs w:val="20"/>
      <w:lang w:eastAsia="en-US"/>
    </w:rPr>
  </w:style>
  <w:style w:type="paragraph" w:styleId="Ttulo7">
    <w:name w:val="heading 7"/>
    <w:basedOn w:val="Normal"/>
    <w:next w:val="Normal"/>
    <w:qFormat/>
    <w:rsid w:val="00E250F3"/>
    <w:pPr>
      <w:numPr>
        <w:ilvl w:val="6"/>
        <w:numId w:val="12"/>
      </w:numPr>
      <w:spacing w:before="120" w:after="120"/>
      <w:jc w:val="both"/>
      <w:outlineLvl w:val="6"/>
    </w:pPr>
    <w:rPr>
      <w:rFonts w:ascii="Arial" w:hAnsi="Arial"/>
      <w:lang w:val="en-US" w:eastAsia="en-US"/>
    </w:rPr>
  </w:style>
  <w:style w:type="paragraph" w:styleId="Ttulo8">
    <w:name w:val="heading 8"/>
    <w:basedOn w:val="Normal"/>
    <w:next w:val="Normal"/>
    <w:qFormat/>
    <w:rsid w:val="00E250F3"/>
    <w:pPr>
      <w:numPr>
        <w:ilvl w:val="7"/>
        <w:numId w:val="12"/>
      </w:numPr>
      <w:spacing w:before="120" w:after="120"/>
      <w:jc w:val="both"/>
      <w:outlineLvl w:val="7"/>
    </w:pPr>
    <w:rPr>
      <w:rFonts w:ascii="Arial" w:hAnsi="Arial"/>
      <w:iCs/>
      <w:lang w:val="en-US" w:eastAsia="en-US"/>
    </w:rPr>
  </w:style>
  <w:style w:type="paragraph" w:styleId="Ttulo9">
    <w:name w:val="heading 9"/>
    <w:basedOn w:val="Normal"/>
    <w:next w:val="Normal"/>
    <w:qFormat/>
    <w:rsid w:val="00E250F3"/>
    <w:pPr>
      <w:numPr>
        <w:ilvl w:val="8"/>
        <w:numId w:val="12"/>
      </w:numPr>
      <w:spacing w:before="120" w:after="120"/>
      <w:jc w:val="both"/>
      <w:outlineLvl w:val="8"/>
    </w:pPr>
    <w:rPr>
      <w:rFonts w:ascii="Arial" w:hAnsi="Arial" w:cs="Arial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31">
    <w:name w:val="Body Text 31"/>
    <w:basedOn w:val="Normal"/>
    <w:rsid w:val="00E250F3"/>
    <w:pPr>
      <w:widowControl w:val="0"/>
      <w:jc w:val="both"/>
    </w:pPr>
    <w:rPr>
      <w:rFonts w:ascii="Arial" w:hAnsi="Arial"/>
      <w:lang w:eastAsia="en-US"/>
    </w:rPr>
  </w:style>
  <w:style w:type="paragraph" w:styleId="Corpodetexto">
    <w:name w:val="Body Text"/>
    <w:basedOn w:val="Normal"/>
    <w:rsid w:val="00E250F3"/>
    <w:rPr>
      <w:rFonts w:ascii="Arial" w:hAnsi="Arial"/>
      <w:lang w:eastAsia="en-US"/>
    </w:rPr>
  </w:style>
  <w:style w:type="paragraph" w:styleId="Cabealho">
    <w:name w:val="header"/>
    <w:aliases w:val="h,*Header,hdr,headerU,Header A,Recovery Plan - Header,Program Title,index,Cover Page,Page Header,Section Header,hd,ho,header odd"/>
    <w:basedOn w:val="Normal"/>
    <w:link w:val="CabealhoChar"/>
    <w:uiPriority w:val="99"/>
    <w:rsid w:val="00E250F3"/>
    <w:pPr>
      <w:tabs>
        <w:tab w:val="center" w:pos="4320"/>
        <w:tab w:val="right" w:pos="8640"/>
      </w:tabs>
      <w:jc w:val="both"/>
      <w:outlineLvl w:val="0"/>
    </w:pPr>
    <w:rPr>
      <w:rFonts w:ascii="Arial" w:hAnsi="Arial"/>
      <w:lang w:val="en-US" w:eastAsia="en-US"/>
    </w:rPr>
  </w:style>
  <w:style w:type="paragraph" w:customStyle="1" w:styleId="Letras">
    <w:name w:val="Letras"/>
    <w:basedOn w:val="Normal"/>
    <w:rsid w:val="00E250F3"/>
    <w:pPr>
      <w:tabs>
        <w:tab w:val="num" w:pos="502"/>
      </w:tabs>
      <w:ind w:left="502" w:hanging="360"/>
      <w:jc w:val="both"/>
    </w:pPr>
    <w:rPr>
      <w:rFonts w:ascii="Arial" w:hAnsi="Arial"/>
      <w:lang w:val="en-US" w:eastAsia="en-US"/>
    </w:rPr>
  </w:style>
  <w:style w:type="paragraph" w:customStyle="1" w:styleId="AlgarismosRomanos">
    <w:name w:val="Algarismos Romanos"/>
    <w:basedOn w:val="Normal"/>
    <w:rsid w:val="00E250F3"/>
    <w:pPr>
      <w:jc w:val="both"/>
    </w:pPr>
    <w:rPr>
      <w:rFonts w:ascii="Arial" w:hAnsi="Arial"/>
      <w:lang w:val="en-US" w:eastAsia="en-US"/>
    </w:rPr>
  </w:style>
  <w:style w:type="paragraph" w:styleId="Rodap">
    <w:name w:val="footer"/>
    <w:basedOn w:val="Normal"/>
    <w:link w:val="RodapChar"/>
    <w:uiPriority w:val="99"/>
    <w:rsid w:val="00E250F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250F3"/>
  </w:style>
  <w:style w:type="paragraph" w:styleId="Corpodetexto2">
    <w:name w:val="Body Text 2"/>
    <w:basedOn w:val="Normal"/>
    <w:rsid w:val="00E250F3"/>
    <w:rPr>
      <w:rFonts w:ascii="Arial" w:hAnsi="Arial" w:cs="Arial"/>
      <w:b/>
      <w:sz w:val="20"/>
    </w:rPr>
  </w:style>
  <w:style w:type="paragraph" w:styleId="Corpodetexto3">
    <w:name w:val="Body Text 3"/>
    <w:basedOn w:val="Normal"/>
    <w:rsid w:val="00E250F3"/>
    <w:pPr>
      <w:jc w:val="both"/>
    </w:pPr>
  </w:style>
  <w:style w:type="paragraph" w:styleId="Commarcadores3">
    <w:name w:val="List Bullet 3"/>
    <w:basedOn w:val="Normal"/>
    <w:autoRedefine/>
    <w:rsid w:val="00E250F3"/>
  </w:style>
  <w:style w:type="paragraph" w:customStyle="1" w:styleId="Corpodetexto31">
    <w:name w:val="Corpo de texto 31"/>
    <w:basedOn w:val="Normal"/>
    <w:rsid w:val="00E250F3"/>
    <w:pPr>
      <w:widowControl w:val="0"/>
      <w:jc w:val="both"/>
    </w:pPr>
    <w:rPr>
      <w:lang w:eastAsia="en-US"/>
    </w:rPr>
  </w:style>
  <w:style w:type="character" w:styleId="Hyperlink">
    <w:name w:val="Hyperlink"/>
    <w:basedOn w:val="Fontepargpadro"/>
    <w:uiPriority w:val="99"/>
    <w:rsid w:val="00E250F3"/>
    <w:rPr>
      <w:color w:val="0000FF"/>
      <w:u w:val="single"/>
    </w:rPr>
  </w:style>
  <w:style w:type="character" w:styleId="HiperlinkVisitado">
    <w:name w:val="FollowedHyperlink"/>
    <w:basedOn w:val="Fontepargpadro"/>
    <w:rsid w:val="00E250F3"/>
    <w:rPr>
      <w:color w:val="800080"/>
      <w:u w:val="single"/>
    </w:rPr>
  </w:style>
  <w:style w:type="character" w:customStyle="1" w:styleId="CabealhoChar">
    <w:name w:val="Cabeçalho Char"/>
    <w:aliases w:val="h Char,*Header Char,hdr Char,headerU Char,Header A Char,Recovery Plan - Header Char,Program Title Char,index Char,Cover Page Char,Page Header Char,Section Header Char,hd Char,ho Char,header odd Char"/>
    <w:basedOn w:val="Fontepargpadro"/>
    <w:link w:val="Cabealho"/>
    <w:uiPriority w:val="99"/>
    <w:rsid w:val="001B5363"/>
    <w:rPr>
      <w:rFonts w:ascii="Arial" w:hAnsi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C5606A"/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3B5A"/>
    <w:pPr>
      <w:ind w:left="708"/>
    </w:pPr>
  </w:style>
  <w:style w:type="paragraph" w:styleId="Subttulo">
    <w:name w:val="Subtitle"/>
    <w:basedOn w:val="Normal"/>
    <w:next w:val="Normal"/>
    <w:link w:val="SubttuloChar"/>
    <w:qFormat/>
    <w:rsid w:val="00F439EB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har">
    <w:name w:val="Subtítulo Char"/>
    <w:basedOn w:val="Fontepargpadro"/>
    <w:link w:val="Subttulo"/>
    <w:rsid w:val="00F439EB"/>
    <w:rPr>
      <w:rFonts w:ascii="Cambria" w:eastAsia="Times New Roman" w:hAnsi="Cambria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5B6183"/>
    <w:rPr>
      <w:i/>
      <w:iCs/>
    </w:rPr>
  </w:style>
  <w:style w:type="paragraph" w:styleId="Sumrio1">
    <w:name w:val="toc 1"/>
    <w:basedOn w:val="Normal"/>
    <w:next w:val="Normal"/>
    <w:autoRedefine/>
    <w:uiPriority w:val="39"/>
    <w:rsid w:val="00EA0169"/>
    <w:pPr>
      <w:widowControl w:val="0"/>
      <w:tabs>
        <w:tab w:val="left" w:pos="426"/>
        <w:tab w:val="right" w:leader="dot" w:pos="8931"/>
      </w:tabs>
      <w:suppressAutoHyphens/>
      <w:autoSpaceDE w:val="0"/>
      <w:jc w:val="both"/>
    </w:pPr>
    <w:rPr>
      <w:rFonts w:ascii="Verdana" w:hAnsi="Verdana"/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EA0169"/>
    <w:pPr>
      <w:widowControl w:val="0"/>
      <w:tabs>
        <w:tab w:val="left" w:pos="851"/>
        <w:tab w:val="right" w:leader="dot" w:pos="8931"/>
      </w:tabs>
      <w:suppressAutoHyphens/>
      <w:autoSpaceDE w:val="0"/>
      <w:ind w:left="200"/>
    </w:pPr>
    <w:rPr>
      <w:rFonts w:ascii="Verdana" w:hAnsi="Verdana"/>
      <w:noProof/>
      <w:sz w:val="20"/>
    </w:rPr>
  </w:style>
  <w:style w:type="paragraph" w:styleId="Textodebalo">
    <w:name w:val="Balloon Text"/>
    <w:basedOn w:val="Normal"/>
    <w:link w:val="TextodebaloChar"/>
    <w:rsid w:val="003622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62299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rsid w:val="00EA0169"/>
    <w:pPr>
      <w:tabs>
        <w:tab w:val="left" w:pos="1320"/>
        <w:tab w:val="right" w:leader="dot" w:pos="8931"/>
      </w:tabs>
      <w:ind w:left="440" w:right="566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635"/>
    <w:pPr>
      <w:widowControl/>
      <w:numPr>
        <w:numId w:val="0"/>
      </w:numPr>
      <w:suppressAutoHyphens w:val="0"/>
      <w:autoSpaceDE/>
      <w:spacing w:before="240"/>
      <w:jc w:val="left"/>
      <w:outlineLvl w:val="9"/>
    </w:pPr>
    <w:rPr>
      <w:rFonts w:ascii="Cambria" w:hAnsi="Cambria" w:cs="Times New Roman"/>
      <w:bCs/>
      <w:smallCaps w:val="0"/>
      <w:color w:val="auto"/>
      <w:kern w:val="32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EA0169"/>
    <w:rPr>
      <w:rFonts w:ascii="Arial" w:hAnsi="Arial"/>
      <w:b/>
      <w:smallCaps/>
      <w:color w:val="004B8D"/>
      <w:sz w:val="22"/>
      <w:lang w:eastAsia="en-US"/>
    </w:rPr>
  </w:style>
  <w:style w:type="paragraph" w:customStyle="1" w:styleId="Estilo2">
    <w:name w:val="Estilo2"/>
    <w:basedOn w:val="Ttulo2"/>
    <w:autoRedefine/>
    <w:qFormat/>
    <w:rsid w:val="001D7D29"/>
    <w:pPr>
      <w:widowControl/>
      <w:numPr>
        <w:numId w:val="1"/>
      </w:numPr>
      <w:tabs>
        <w:tab w:val="clear" w:pos="502"/>
        <w:tab w:val="left" w:pos="709"/>
      </w:tabs>
      <w:suppressAutoHyphens w:val="0"/>
      <w:autoSpaceDE/>
      <w:ind w:left="718" w:hanging="576"/>
    </w:pPr>
    <w:rPr>
      <w:bCs w:val="0"/>
      <w:iCs w:val="0"/>
      <w:lang w:val="pt-BR"/>
    </w:rPr>
  </w:style>
  <w:style w:type="character" w:customStyle="1" w:styleId="Ttulo1Char">
    <w:name w:val="Título 1 Char"/>
    <w:basedOn w:val="Fontepargpadro"/>
    <w:link w:val="Ttulo1"/>
    <w:rsid w:val="00837D50"/>
    <w:rPr>
      <w:rFonts w:ascii="Arial" w:hAnsi="Arial" w:cs="Arial"/>
      <w:b/>
      <w:smallCaps/>
      <w:color w:val="004B8D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rsid w:val="001D308D"/>
    <w:rPr>
      <w:rFonts w:ascii="Arial" w:hAnsi="Arial" w:cs="Arial"/>
      <w:b/>
      <w:bCs/>
      <w:iCs/>
      <w:smallCaps/>
      <w:color w:val="004B8D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OneDrive%20-%20Digital%20School%20-%20BandTec\ALEX%20-BANTEC\0%20-%20ACAD&#202;MICO\2.%20GRADUA&#199;&#195;O%20BANDTEC%20GF\2021%202\PESQUISA%20E%20INOVA&#199;&#195;O%203\Produtividade%20PI%20Sprint%201\Especifica&#231;&#227;o%20T&#233;cnic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Propriedades padrão</tns:defaultPropertyEditorNamespace>
</tns:customPropertyEditors>
</file>

<file path=customXml/itemProps1.xml><?xml version="1.0" encoding="utf-8"?>
<ds:datastoreItem xmlns:ds="http://schemas.openxmlformats.org/officeDocument/2006/customXml" ds:itemID="{04019631-8FD3-4D34-887B-FBA48447A8C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5BD8CB4-5797-473B-B90E-099A40984A69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Especificação%20Técnica.dot</Template>
  <TotalTime>0</TotalTime>
  <Pages>11</Pages>
  <Words>1478</Words>
  <Characters>7984</Characters>
  <Application>Microsoft Office Word</Application>
  <DocSecurity>0</DocSecurity>
  <Lines>66</Lines>
  <Paragraphs>18</Paragraphs>
  <ScaleCrop>false</ScaleCrop>
  <Company>TELEMAR-MG</Company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Alexander Barreira</dc:creator>
  <cp:keywords/>
  <cp:lastModifiedBy>PEDRO ELIAS CORDEIRO NETO .</cp:lastModifiedBy>
  <cp:revision>2</cp:revision>
  <cp:lastPrinted>2009-05-28T20:52:00Z</cp:lastPrinted>
  <dcterms:created xsi:type="dcterms:W3CDTF">2022-11-18T23:37:00Z</dcterms:created>
  <dcterms:modified xsi:type="dcterms:W3CDTF">2022-11-18T23:37:00Z</dcterms:modified>
</cp:coreProperties>
</file>